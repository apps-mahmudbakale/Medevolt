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78" w:type="pct"/>
        <w:tblLayout w:type="fixed"/>
        <w:tblLook w:val="04A0" w:firstRow="1" w:lastRow="0" w:firstColumn="1" w:lastColumn="0" w:noHBand="0" w:noVBand="1"/>
      </w:tblPr>
      <w:tblGrid>
        <w:gridCol w:w="5211"/>
        <w:gridCol w:w="5210"/>
      </w:tblGrid>
      <w:tr w:rsidR="002B026F" w:rsidRPr="002B026F" w:rsidTr="000E0680">
        <w:trPr>
          <w:trHeight w:val="1314"/>
        </w:trPr>
        <w:tc>
          <w:tcPr>
            <w:tcW w:w="5211" w:type="dxa"/>
          </w:tcPr>
          <w:p w:rsidR="00C84833" w:rsidRPr="002B026F" w:rsidRDefault="00C02A83" w:rsidP="00177623">
            <w:pPr>
              <w:pStyle w:val="Title"/>
              <w:rPr>
                <w:color w:val="000000" w:themeColor="text1"/>
                <w:sz w:val="64"/>
                <w:szCs w:val="64"/>
              </w:rPr>
            </w:pPr>
            <w:sdt>
              <w:sdtPr>
                <w:rPr>
                  <w:color w:val="000000" w:themeColor="text1"/>
                  <w:sz w:val="72"/>
                  <w:szCs w:val="64"/>
                </w:rPr>
                <w:alias w:val="Enter first name:"/>
                <w:tag w:val="Enter first name:"/>
                <w:id w:val="1306818671"/>
                <w:placeholder>
                  <w:docPart w:val="A37FB3A580EE43A6A7D6E2B15F96CC23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 w:multiLine="1"/>
              </w:sdtPr>
              <w:sdtEndPr/>
              <w:sdtContent>
                <w:r w:rsidR="00F17ECB">
                  <w:rPr>
                    <w:color w:val="000000" w:themeColor="text1"/>
                    <w:sz w:val="72"/>
                    <w:szCs w:val="64"/>
                  </w:rPr>
                  <w:t xml:space="preserve">       SERAH</w:t>
                </w:r>
              </w:sdtContent>
            </w:sdt>
            <w:r w:rsidR="00D92B95" w:rsidRPr="002B026F">
              <w:rPr>
                <w:color w:val="000000" w:themeColor="text1"/>
                <w:sz w:val="72"/>
                <w:szCs w:val="64"/>
              </w:rPr>
              <w:br/>
            </w:r>
            <w:sdt>
              <w:sdtPr>
                <w:rPr>
                  <w:color w:val="000000" w:themeColor="text1"/>
                  <w:sz w:val="56"/>
                  <w:szCs w:val="68"/>
                </w:rPr>
                <w:alias w:val="Enter last name:"/>
                <w:tag w:val="Enter last name:"/>
                <w:id w:val="-1656595288"/>
                <w:placeholder>
                  <w:docPart w:val="3FCF516237AD4EFB90EE844E309EC01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 w:multiLine="1"/>
              </w:sdtPr>
              <w:sdtEndPr/>
              <w:sdtContent>
                <w:r w:rsidR="00332771">
                  <w:rPr>
                    <w:color w:val="000000" w:themeColor="text1"/>
                    <w:sz w:val="56"/>
                    <w:szCs w:val="68"/>
                    <w:lang/>
                  </w:rPr>
                  <w:t>S. GARBA</w:t>
                </w:r>
              </w:sdtContent>
            </w:sdt>
          </w:p>
        </w:tc>
        <w:tc>
          <w:tcPr>
            <w:tcW w:w="5210" w:type="dxa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9"/>
              <w:gridCol w:w="485"/>
            </w:tblGrid>
            <w:tr w:rsidR="00407478" w:rsidRPr="002B026F" w:rsidTr="000E0680">
              <w:trPr>
                <w:trHeight w:val="421"/>
              </w:trPr>
              <w:tc>
                <w:tcPr>
                  <w:tcW w:w="450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2B026F" w:rsidRDefault="00C02A83" w:rsidP="001979F2">
                  <w:pPr>
                    <w:pStyle w:val="ContactInfo"/>
                    <w:jc w:val="left"/>
                    <w:rPr>
                      <w:color w:val="000000" w:themeColor="text1"/>
                      <w:sz w:val="24"/>
                    </w:rPr>
                  </w:pPr>
                  <w:sdt>
                    <w:sdtPr>
                      <w:rPr>
                        <w:iCs/>
                        <w:color w:val="000000" w:themeColor="text1"/>
                        <w:sz w:val="24"/>
                      </w:rPr>
                      <w:alias w:val="Enter address:"/>
                      <w:tag w:val="Enter address:"/>
                      <w:id w:val="966779368"/>
                      <w:placeholder>
                        <w:docPart w:val="E97A923DAD7B42E5A41380FAAC26273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6E3FA9">
                        <w:rPr>
                          <w:iCs/>
                          <w:color w:val="000000" w:themeColor="text1"/>
                          <w:sz w:val="24"/>
                        </w:rPr>
                        <w:t>Dawaki quarters near city polytechnic FCT Abuja</w:t>
                      </w:r>
                      <w:r w:rsidR="0051376B">
                        <w:rPr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="00456484" w:rsidRPr="002B026F">
                        <w:rPr>
                          <w:iCs/>
                          <w:color w:val="000000" w:themeColor="text1"/>
                          <w:sz w:val="24"/>
                        </w:rPr>
                        <w:t>.</w:t>
                      </w:r>
                    </w:sdtContent>
                  </w:sdt>
                </w:p>
              </w:tc>
              <w:tc>
                <w:tcPr>
                  <w:tcW w:w="485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2B026F" w:rsidRDefault="00EF7C3D" w:rsidP="0082442F">
                  <w:pPr>
                    <w:pStyle w:val="Icons"/>
                    <w:jc w:val="left"/>
                    <w:rPr>
                      <w:color w:val="000000" w:themeColor="text1"/>
                      <w:sz w:val="24"/>
                    </w:rPr>
                  </w:pPr>
                  <w:r w:rsidRPr="002B026F">
                    <w:rPr>
                      <w:noProof/>
                      <w:color w:val="000000" w:themeColor="text1"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47E1AE41" wp14:editId="37E6D938">
                            <wp:extent cx="220980" cy="271145"/>
                            <wp:effectExtent l="0" t="0" r="762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20980" cy="271145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E252A88" id="Address icon" o:spid="_x0000_s1026" alt="Address icon" style="width:17.4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115925,2201;124777,11007;136424,24502;149934,40389;164454,57713;179051,75323;192717,91881;204752,106525;214070,118106;219660,125379;214070,127676;200637,128251;191552,128729;191552,245591;190077,259947;185030,267604;175169,270858;167482,271145;158320,270858;149468,270092;144266,265020;142169,252577;141704,235445;141471,217548;141393,198693;141393,182614;141471,172947;140617,163376;135880,156102;128193,152370;118720,151125;108549,150934;97290,151795;87662,154762;80829,160601;78422,170171;78500,232287;78345,258129;74462,266360;65611,270092;43637,270666;34475,267317;29505,258703;28884,218696;28729,129304;23915,129399;14830,129495;5668,129399;311,129399;2019,126241;8463,117723;18324,104993;30592,89393;44569,72069;59166,54172;73453,36657;86653,20865;97601,7752;106142,670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407478" w:rsidRPr="002B026F" w:rsidTr="000E0680">
              <w:trPr>
                <w:trHeight w:val="271"/>
              </w:trPr>
              <w:sdt>
                <w:sdtPr>
                  <w:rPr>
                    <w:color w:val="000000" w:themeColor="text1"/>
                    <w:sz w:val="24"/>
                  </w:rPr>
                  <w:alias w:val="Enter phone:"/>
                  <w:tag w:val="Enter phone:"/>
                  <w:id w:val="-1849400302"/>
                  <w:placeholder>
                    <w:docPart w:val="995E46204A8D46758F16183ED75C3B68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50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2B026F" w:rsidRDefault="00F17ECB" w:rsidP="00A94FEC">
                      <w:pPr>
                        <w:pStyle w:val="ContactInf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07031626880</w:t>
                      </w:r>
                    </w:p>
                  </w:tc>
                </w:sdtContent>
              </w:sdt>
              <w:tc>
                <w:tcPr>
                  <w:tcW w:w="485" w:type="dxa"/>
                  <w:tcMar>
                    <w:left w:w="0" w:type="dxa"/>
                    <w:right w:w="0" w:type="dxa"/>
                  </w:tcMar>
                </w:tcPr>
                <w:p w:rsidR="00932D92" w:rsidRPr="002B026F" w:rsidRDefault="00EF7C3D" w:rsidP="00932D92">
                  <w:pPr>
                    <w:pStyle w:val="Icons"/>
                    <w:rPr>
                      <w:color w:val="000000" w:themeColor="text1"/>
                      <w:sz w:val="24"/>
                    </w:rPr>
                  </w:pPr>
                  <w:r w:rsidRPr="002B026F">
                    <w:rPr>
                      <w:noProof/>
                      <w:color w:val="000000" w:themeColor="text1"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2E27F882" wp14:editId="4E7571C9">
                            <wp:extent cx="173355" cy="235585"/>
                            <wp:effectExtent l="0" t="0" r="0" b="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73355" cy="235585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01F1CD4" id="Telephone icon" o:spid="_x0000_s1026" alt="Phone icon" style="width:13.65pt;height: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32402,991;39399,6934;50403,21703;58011,32060;61136,40435;60593,48630;56381,56645;49384,65110;45445,74116;45037,83301;48026,92487;62359,112839;95237,154715;110724,172726;117314,175248;123835,172996;130016,165342;137081,156426;144078,153364;150938,155616;157595,163000;171793,185604;173355,193529;172404,200643;170230,205957;168124,209019;166970,210369;163845,213792;159430,218474;154131,223518;148561,228020;143262,231172;133413,234594;125533,235585;119012,234684;113306,232433;107939,229101;97750,222347;79273,208388;62223,193259;46803,176419;33149,157687;21330,136884;11548,113560;4008,87534;272,66101;747,48900;4280,32870;10869,17741;18952,5493;25609,540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407478" w:rsidRPr="002B026F" w:rsidTr="000E0680">
              <w:trPr>
                <w:trHeight w:val="230"/>
              </w:trPr>
              <w:sdt>
                <w:sdtPr>
                  <w:rPr>
                    <w:color w:val="000000" w:themeColor="text1"/>
                    <w:sz w:val="20"/>
                  </w:rPr>
                  <w:alias w:val="Enter email:"/>
                  <w:tag w:val="Enter email:"/>
                  <w:id w:val="-675184368"/>
                  <w:placeholder>
                    <w:docPart w:val="4296F06E4B1844C794E4837163C3C8D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50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2B026F" w:rsidRDefault="00B654FC" w:rsidP="00AD3511">
                      <w:pPr>
                        <w:pStyle w:val="ContactInfo"/>
                        <w:jc w:val="left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                   </w:t>
                      </w:r>
                      <w:r w:rsidR="00F17ECB">
                        <w:rPr>
                          <w:color w:val="000000" w:themeColor="text1"/>
                          <w:sz w:val="20"/>
                        </w:rPr>
                        <w:t>Sarafit2018@gmail.com</w:t>
                      </w:r>
                    </w:p>
                  </w:tc>
                </w:sdtContent>
              </w:sdt>
              <w:tc>
                <w:tcPr>
                  <w:tcW w:w="485" w:type="dxa"/>
                  <w:tcMar>
                    <w:left w:w="0" w:type="dxa"/>
                    <w:right w:w="0" w:type="dxa"/>
                  </w:tcMar>
                </w:tcPr>
                <w:p w:rsidR="00932D92" w:rsidRPr="002B026F" w:rsidRDefault="00EF7C3D" w:rsidP="00932D92">
                  <w:pPr>
                    <w:pStyle w:val="Icons"/>
                    <w:rPr>
                      <w:color w:val="000000" w:themeColor="text1"/>
                      <w:sz w:val="24"/>
                    </w:rPr>
                  </w:pPr>
                  <w:r w:rsidRPr="002B026F">
                    <w:rPr>
                      <w:noProof/>
                      <w:color w:val="000000" w:themeColor="text1"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0A9B0EB4" wp14:editId="798FCB54">
                            <wp:extent cx="278765" cy="186055"/>
                            <wp:effectExtent l="0" t="0" r="6985" b="4445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278765" cy="186055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68FFEE4" id="Freeform 5" o:spid="_x0000_s1026" alt="Email icon" style="width:21.9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2lrWwUAAKA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250888,48839;250888,48839;139383,134890;27877,48839;27877,41862;37169,39537;139383,118610;241596,39537;250888,41862;250888,48839;250888,48839;264827,0;264827,0;13938,0;0,13954;0,172101;13938,186055;264827,186055;278765,172101;278765,13954;264827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Pr="002B026F" w:rsidRDefault="00D92B95" w:rsidP="004B4000">
            <w:pPr>
              <w:pStyle w:val="Header"/>
              <w:rPr>
                <w:color w:val="000000" w:themeColor="text1"/>
                <w:sz w:val="24"/>
              </w:rPr>
            </w:pPr>
          </w:p>
        </w:tc>
      </w:tr>
    </w:tbl>
    <w:p w:rsidR="00AD3511" w:rsidRPr="00DA16A4" w:rsidRDefault="00F17ECB" w:rsidP="00FC54B9">
      <w:pPr>
        <w:spacing w:before="240"/>
        <w:jc w:val="both"/>
        <w:rPr>
          <w:rFonts w:asciiTheme="majorHAnsi" w:hAnsiTheme="majorHAnsi"/>
          <w:color w:val="000000" w:themeColor="text1"/>
          <w:sz w:val="24"/>
        </w:rPr>
      </w:pPr>
      <w:r w:rsidRPr="00DA16A4">
        <w:rPr>
          <w:rFonts w:asciiTheme="majorHAnsi" w:hAnsiTheme="majorHAnsi"/>
          <w:color w:val="000000" w:themeColor="text1"/>
          <w:sz w:val="24"/>
          <w:lang w:val="en-CA"/>
        </w:rPr>
        <w:t>To work for a proficient medical firm where my education, skills, knowledge and experience will be effectively utilized</w:t>
      </w:r>
      <w:r w:rsidR="00C3764C" w:rsidRPr="00DA16A4">
        <w:rPr>
          <w:rFonts w:asciiTheme="majorHAnsi" w:hAnsiTheme="majorHAnsi"/>
          <w:color w:val="000000" w:themeColor="text1"/>
          <w:sz w:val="24"/>
          <w:lang w:val="en-CA"/>
        </w:rPr>
        <w:t>,</w:t>
      </w:r>
      <w:r w:rsidRPr="00DA16A4">
        <w:rPr>
          <w:rFonts w:asciiTheme="majorHAnsi" w:hAnsiTheme="majorHAnsi"/>
          <w:color w:val="000000" w:themeColor="text1"/>
          <w:sz w:val="24"/>
          <w:lang w:val="en-CA"/>
        </w:rPr>
        <w:t xml:space="preserve"> aiming at job satisfaction and self-im</w:t>
      </w:r>
      <w:r w:rsidR="006A18D2" w:rsidRPr="00DA16A4">
        <w:rPr>
          <w:rFonts w:asciiTheme="majorHAnsi" w:hAnsiTheme="majorHAnsi"/>
          <w:color w:val="000000" w:themeColor="text1"/>
          <w:sz w:val="24"/>
          <w:lang w:val="en-CA"/>
        </w:rPr>
        <w:t xml:space="preserve">provement in order to achieve the organizational </w:t>
      </w:r>
      <w:r w:rsidR="00B654FC" w:rsidRPr="00DA16A4">
        <w:rPr>
          <w:rFonts w:asciiTheme="majorHAnsi" w:hAnsiTheme="majorHAnsi"/>
          <w:color w:val="000000" w:themeColor="text1"/>
          <w:sz w:val="24"/>
          <w:lang w:val="en-CA"/>
        </w:rPr>
        <w:t xml:space="preserve">Standard </w:t>
      </w:r>
      <w:r w:rsidR="006A18D2" w:rsidRPr="00DA16A4">
        <w:rPr>
          <w:rFonts w:asciiTheme="majorHAnsi" w:hAnsiTheme="majorHAnsi"/>
          <w:color w:val="000000" w:themeColor="text1"/>
          <w:sz w:val="24"/>
          <w:lang w:val="en-CA"/>
        </w:rPr>
        <w:t>and individual goal and objectives.</w:t>
      </w:r>
    </w:p>
    <w:p w:rsidR="00AD13CB" w:rsidRPr="002B026F" w:rsidRDefault="00AD3511" w:rsidP="00795778">
      <w:pPr>
        <w:pStyle w:val="Heading1"/>
        <w:spacing w:before="240"/>
        <w:rPr>
          <w:color w:val="000000" w:themeColor="text1"/>
          <w:sz w:val="32"/>
        </w:rPr>
      </w:pPr>
      <w:r w:rsidRPr="002B026F">
        <w:rPr>
          <w:color w:val="000000" w:themeColor="text1"/>
          <w:sz w:val="32"/>
        </w:rPr>
        <w:t>BIO DATA</w:t>
      </w:r>
    </w:p>
    <w:p w:rsidR="00B71331" w:rsidRPr="00DA16A4" w:rsidRDefault="00B71331" w:rsidP="007D4824">
      <w:pPr>
        <w:spacing w:after="0" w:line="360" w:lineRule="auto"/>
        <w:rPr>
          <w:rFonts w:asciiTheme="majorHAnsi" w:hAnsiTheme="majorHAnsi"/>
          <w:color w:val="000000" w:themeColor="text1"/>
          <w:sz w:val="24"/>
        </w:rPr>
      </w:pPr>
      <w:r w:rsidRPr="00DA16A4">
        <w:rPr>
          <w:rFonts w:asciiTheme="majorHAnsi" w:hAnsiTheme="majorHAnsi"/>
          <w:b/>
          <w:color w:val="000000" w:themeColor="text1"/>
          <w:sz w:val="24"/>
        </w:rPr>
        <w:t>Sex:</w:t>
      </w:r>
      <w:r w:rsidRPr="00DA16A4">
        <w:rPr>
          <w:rFonts w:asciiTheme="majorHAnsi" w:hAnsiTheme="majorHAnsi"/>
          <w:color w:val="000000" w:themeColor="text1"/>
          <w:sz w:val="24"/>
        </w:rPr>
        <w:tab/>
      </w:r>
      <w:r w:rsidRPr="00DA16A4">
        <w:rPr>
          <w:rFonts w:asciiTheme="majorHAnsi" w:hAnsiTheme="majorHAnsi"/>
          <w:color w:val="000000" w:themeColor="text1"/>
          <w:sz w:val="24"/>
        </w:rPr>
        <w:tab/>
      </w:r>
      <w:r w:rsidR="008E01CA" w:rsidRPr="00DA16A4">
        <w:rPr>
          <w:rFonts w:asciiTheme="majorHAnsi" w:hAnsiTheme="majorHAnsi"/>
          <w:color w:val="000000" w:themeColor="text1"/>
          <w:sz w:val="24"/>
        </w:rPr>
        <w:tab/>
      </w:r>
      <w:r w:rsidR="00950642" w:rsidRPr="00DA16A4">
        <w:rPr>
          <w:rFonts w:asciiTheme="majorHAnsi" w:hAnsiTheme="majorHAnsi"/>
          <w:color w:val="000000" w:themeColor="text1"/>
          <w:sz w:val="24"/>
        </w:rPr>
        <w:t>Female</w:t>
      </w:r>
      <w:r w:rsidR="00EE0FEA" w:rsidRPr="00DA16A4">
        <w:rPr>
          <w:rFonts w:asciiTheme="majorHAnsi" w:hAnsiTheme="majorHAnsi"/>
          <w:color w:val="000000" w:themeColor="text1"/>
          <w:sz w:val="24"/>
        </w:rPr>
        <w:t xml:space="preserve"> </w:t>
      </w:r>
      <w:r w:rsidR="008E01CA" w:rsidRPr="00DA16A4">
        <w:rPr>
          <w:rFonts w:asciiTheme="majorHAnsi" w:hAnsiTheme="majorHAnsi"/>
          <w:color w:val="000000" w:themeColor="text1"/>
          <w:sz w:val="24"/>
        </w:rPr>
        <w:tab/>
      </w:r>
      <w:r w:rsidR="008E01CA" w:rsidRPr="00DA16A4">
        <w:rPr>
          <w:rFonts w:asciiTheme="majorHAnsi" w:hAnsiTheme="majorHAnsi"/>
          <w:color w:val="000000" w:themeColor="text1"/>
          <w:sz w:val="24"/>
        </w:rPr>
        <w:tab/>
      </w:r>
      <w:r w:rsidR="008E01CA" w:rsidRPr="00DA16A4">
        <w:rPr>
          <w:rFonts w:asciiTheme="majorHAnsi" w:hAnsiTheme="majorHAnsi"/>
          <w:color w:val="000000" w:themeColor="text1"/>
          <w:sz w:val="24"/>
        </w:rPr>
        <w:tab/>
      </w:r>
      <w:r w:rsidRPr="00DA16A4">
        <w:rPr>
          <w:rFonts w:asciiTheme="majorHAnsi" w:hAnsiTheme="majorHAnsi"/>
          <w:color w:val="000000" w:themeColor="text1"/>
          <w:sz w:val="24"/>
        </w:rPr>
        <w:tab/>
      </w:r>
      <w:r w:rsidRPr="00DA16A4">
        <w:rPr>
          <w:rFonts w:asciiTheme="majorHAnsi" w:hAnsiTheme="majorHAnsi"/>
          <w:b/>
          <w:color w:val="000000" w:themeColor="text1"/>
          <w:sz w:val="24"/>
        </w:rPr>
        <w:t>Local Government:</w:t>
      </w:r>
      <w:r w:rsidR="00DA16A4">
        <w:rPr>
          <w:rFonts w:asciiTheme="majorHAnsi" w:hAnsiTheme="majorHAnsi"/>
          <w:b/>
          <w:color w:val="000000" w:themeColor="text1"/>
          <w:sz w:val="24"/>
        </w:rPr>
        <w:tab/>
      </w:r>
      <w:r w:rsidR="00DA16A4">
        <w:rPr>
          <w:rFonts w:asciiTheme="majorHAnsi" w:hAnsiTheme="majorHAnsi"/>
          <w:color w:val="000000" w:themeColor="text1"/>
          <w:sz w:val="24"/>
        </w:rPr>
        <w:t xml:space="preserve"> </w:t>
      </w:r>
      <w:r w:rsidR="0018758A" w:rsidRPr="00DA16A4">
        <w:rPr>
          <w:rFonts w:asciiTheme="majorHAnsi" w:hAnsiTheme="majorHAnsi"/>
          <w:color w:val="000000" w:themeColor="text1"/>
          <w:sz w:val="24"/>
        </w:rPr>
        <w:t>Balanga</w:t>
      </w:r>
    </w:p>
    <w:p w:rsidR="00B71331" w:rsidRPr="00DA16A4" w:rsidRDefault="00B71331" w:rsidP="007D4824">
      <w:pPr>
        <w:spacing w:after="0" w:line="360" w:lineRule="auto"/>
        <w:rPr>
          <w:rFonts w:asciiTheme="majorHAnsi" w:hAnsiTheme="majorHAnsi"/>
          <w:color w:val="000000" w:themeColor="text1"/>
          <w:sz w:val="24"/>
        </w:rPr>
      </w:pPr>
      <w:r w:rsidRPr="00DA16A4">
        <w:rPr>
          <w:rFonts w:asciiTheme="majorHAnsi" w:hAnsiTheme="majorHAnsi"/>
          <w:b/>
          <w:color w:val="000000" w:themeColor="text1"/>
          <w:sz w:val="24"/>
        </w:rPr>
        <w:t>Date of birth:</w:t>
      </w:r>
      <w:r w:rsidR="001B0D9D" w:rsidRPr="00DA16A4">
        <w:rPr>
          <w:rFonts w:asciiTheme="majorHAnsi" w:hAnsiTheme="majorHAnsi"/>
          <w:b/>
          <w:color w:val="000000" w:themeColor="text1"/>
          <w:sz w:val="24"/>
        </w:rPr>
        <w:tab/>
      </w:r>
      <w:r w:rsidR="006A18D2" w:rsidRPr="00DA16A4">
        <w:rPr>
          <w:rFonts w:asciiTheme="majorHAnsi" w:hAnsiTheme="majorHAnsi"/>
          <w:color w:val="000000" w:themeColor="text1"/>
          <w:sz w:val="24"/>
        </w:rPr>
        <w:t>23</w:t>
      </w:r>
      <w:r w:rsidR="006A18D2" w:rsidRPr="00DA16A4">
        <w:rPr>
          <w:rFonts w:asciiTheme="majorHAnsi" w:hAnsiTheme="majorHAnsi"/>
          <w:color w:val="000000" w:themeColor="text1"/>
          <w:sz w:val="24"/>
          <w:vertAlign w:val="superscript"/>
        </w:rPr>
        <w:t>rd</w:t>
      </w:r>
      <w:r w:rsidR="006A18D2" w:rsidRPr="00DA16A4">
        <w:rPr>
          <w:rFonts w:asciiTheme="majorHAnsi" w:hAnsiTheme="majorHAnsi"/>
          <w:color w:val="000000" w:themeColor="text1"/>
          <w:sz w:val="24"/>
        </w:rPr>
        <w:t xml:space="preserve"> </w:t>
      </w:r>
      <w:r w:rsidR="005E7CD9" w:rsidRPr="00DA16A4">
        <w:rPr>
          <w:rFonts w:asciiTheme="majorHAnsi" w:hAnsiTheme="majorHAnsi"/>
          <w:color w:val="000000" w:themeColor="text1"/>
          <w:sz w:val="24"/>
        </w:rPr>
        <w:t>/</w:t>
      </w:r>
      <w:r w:rsidR="006A18D2" w:rsidRPr="00DA16A4">
        <w:rPr>
          <w:rFonts w:asciiTheme="majorHAnsi" w:hAnsiTheme="majorHAnsi"/>
          <w:color w:val="000000" w:themeColor="text1"/>
          <w:sz w:val="24"/>
        </w:rPr>
        <w:t>March</w:t>
      </w:r>
      <w:r w:rsidR="005E7CD9" w:rsidRPr="00DA16A4">
        <w:rPr>
          <w:rFonts w:asciiTheme="majorHAnsi" w:hAnsiTheme="majorHAnsi"/>
          <w:color w:val="000000" w:themeColor="text1"/>
          <w:sz w:val="24"/>
        </w:rPr>
        <w:t>/</w:t>
      </w:r>
      <w:r w:rsidR="006A18D2" w:rsidRPr="00DA16A4">
        <w:rPr>
          <w:rFonts w:asciiTheme="majorHAnsi" w:hAnsiTheme="majorHAnsi"/>
          <w:color w:val="000000" w:themeColor="text1"/>
          <w:sz w:val="24"/>
        </w:rPr>
        <w:t>1988</w:t>
      </w:r>
      <w:r w:rsidRPr="00DA16A4">
        <w:rPr>
          <w:rFonts w:asciiTheme="majorHAnsi" w:hAnsiTheme="majorHAnsi"/>
          <w:color w:val="000000" w:themeColor="text1"/>
          <w:sz w:val="24"/>
        </w:rPr>
        <w:tab/>
      </w:r>
      <w:r w:rsidR="008E01CA" w:rsidRPr="00DA16A4">
        <w:rPr>
          <w:rFonts w:asciiTheme="majorHAnsi" w:hAnsiTheme="majorHAnsi"/>
          <w:color w:val="000000" w:themeColor="text1"/>
          <w:sz w:val="24"/>
        </w:rPr>
        <w:tab/>
      </w:r>
      <w:r w:rsidR="0018758A" w:rsidRPr="00DA16A4">
        <w:rPr>
          <w:rFonts w:asciiTheme="majorHAnsi" w:hAnsiTheme="majorHAnsi"/>
          <w:color w:val="000000" w:themeColor="text1"/>
          <w:sz w:val="24"/>
        </w:rPr>
        <w:tab/>
      </w:r>
      <w:r w:rsidRPr="00DA16A4">
        <w:rPr>
          <w:rFonts w:asciiTheme="majorHAnsi" w:hAnsiTheme="majorHAnsi"/>
          <w:b/>
          <w:color w:val="000000" w:themeColor="text1"/>
          <w:sz w:val="24"/>
        </w:rPr>
        <w:t>State of Origin:</w:t>
      </w:r>
      <w:r w:rsidR="008E01CA" w:rsidRPr="00DA16A4">
        <w:rPr>
          <w:rFonts w:asciiTheme="majorHAnsi" w:hAnsiTheme="majorHAnsi"/>
          <w:b/>
          <w:color w:val="000000" w:themeColor="text1"/>
          <w:sz w:val="24"/>
        </w:rPr>
        <w:tab/>
      </w:r>
      <w:r w:rsidR="00DA16A4">
        <w:rPr>
          <w:rFonts w:asciiTheme="majorHAnsi" w:hAnsiTheme="majorHAnsi"/>
          <w:b/>
          <w:color w:val="000000" w:themeColor="text1"/>
          <w:sz w:val="24"/>
        </w:rPr>
        <w:tab/>
      </w:r>
      <w:r w:rsidR="0018758A" w:rsidRPr="00DA16A4">
        <w:rPr>
          <w:rFonts w:asciiTheme="majorHAnsi" w:hAnsiTheme="majorHAnsi"/>
          <w:color w:val="000000" w:themeColor="text1"/>
          <w:sz w:val="24"/>
        </w:rPr>
        <w:t>Gombe</w:t>
      </w:r>
    </w:p>
    <w:p w:rsidR="00553D03" w:rsidRPr="00DA16A4" w:rsidRDefault="00B71331" w:rsidP="00285770">
      <w:pPr>
        <w:rPr>
          <w:rStyle w:val="Emphasis"/>
          <w:rFonts w:asciiTheme="majorHAnsi" w:hAnsiTheme="majorHAnsi"/>
          <w:iCs w:val="0"/>
          <w:color w:val="000000" w:themeColor="text1"/>
          <w:sz w:val="24"/>
        </w:rPr>
      </w:pPr>
      <w:r w:rsidRPr="00DA16A4">
        <w:rPr>
          <w:rFonts w:asciiTheme="majorHAnsi" w:hAnsiTheme="majorHAnsi"/>
          <w:b/>
          <w:color w:val="000000" w:themeColor="text1"/>
          <w:sz w:val="24"/>
        </w:rPr>
        <w:t>Marital Status:</w:t>
      </w:r>
      <w:r w:rsidR="008E01CA" w:rsidRPr="00DA16A4">
        <w:rPr>
          <w:rFonts w:asciiTheme="majorHAnsi" w:hAnsiTheme="majorHAnsi"/>
          <w:color w:val="000000" w:themeColor="text1"/>
          <w:sz w:val="24"/>
        </w:rPr>
        <w:tab/>
      </w:r>
      <w:r w:rsidR="006A18D2" w:rsidRPr="00DA16A4">
        <w:rPr>
          <w:rFonts w:asciiTheme="majorHAnsi" w:hAnsiTheme="majorHAnsi"/>
          <w:color w:val="000000" w:themeColor="text1"/>
          <w:sz w:val="24"/>
        </w:rPr>
        <w:t>Single</w:t>
      </w:r>
      <w:r w:rsidR="00BD0412" w:rsidRPr="00DA16A4">
        <w:rPr>
          <w:rFonts w:asciiTheme="majorHAnsi" w:hAnsiTheme="majorHAnsi"/>
          <w:color w:val="000000" w:themeColor="text1"/>
          <w:sz w:val="24"/>
        </w:rPr>
        <w:tab/>
      </w:r>
      <w:r w:rsidR="0018758A" w:rsidRPr="00DA16A4">
        <w:rPr>
          <w:rFonts w:asciiTheme="majorHAnsi" w:hAnsiTheme="majorHAnsi"/>
          <w:color w:val="000000" w:themeColor="text1"/>
          <w:sz w:val="24"/>
        </w:rPr>
        <w:tab/>
      </w:r>
      <w:r w:rsidR="0018758A" w:rsidRPr="00DA16A4">
        <w:rPr>
          <w:rFonts w:asciiTheme="majorHAnsi" w:hAnsiTheme="majorHAnsi"/>
          <w:color w:val="000000" w:themeColor="text1"/>
          <w:sz w:val="24"/>
        </w:rPr>
        <w:tab/>
      </w:r>
      <w:r w:rsidR="0018758A" w:rsidRPr="00DA16A4">
        <w:rPr>
          <w:rFonts w:asciiTheme="majorHAnsi" w:hAnsiTheme="majorHAnsi"/>
          <w:color w:val="000000" w:themeColor="text1"/>
          <w:sz w:val="24"/>
        </w:rPr>
        <w:tab/>
      </w:r>
      <w:r w:rsidR="006A18D2" w:rsidRPr="00DA16A4">
        <w:rPr>
          <w:rFonts w:asciiTheme="majorHAnsi" w:hAnsiTheme="majorHAnsi"/>
          <w:color w:val="000000" w:themeColor="text1"/>
          <w:sz w:val="24"/>
        </w:rPr>
        <w:tab/>
      </w:r>
      <w:r w:rsidRPr="00DA16A4">
        <w:rPr>
          <w:rFonts w:asciiTheme="majorHAnsi" w:hAnsiTheme="majorHAnsi"/>
          <w:b/>
          <w:color w:val="000000" w:themeColor="text1"/>
          <w:sz w:val="24"/>
        </w:rPr>
        <w:t>Nationality:</w:t>
      </w:r>
      <w:r w:rsidRPr="00DA16A4">
        <w:rPr>
          <w:rFonts w:asciiTheme="majorHAnsi" w:hAnsiTheme="majorHAnsi"/>
          <w:b/>
          <w:color w:val="000000" w:themeColor="text1"/>
          <w:sz w:val="24"/>
        </w:rPr>
        <w:tab/>
      </w:r>
      <w:r w:rsidRPr="00DA16A4">
        <w:rPr>
          <w:rFonts w:asciiTheme="majorHAnsi" w:hAnsiTheme="majorHAnsi"/>
          <w:b/>
          <w:color w:val="000000" w:themeColor="text1"/>
          <w:sz w:val="24"/>
        </w:rPr>
        <w:tab/>
      </w:r>
      <w:r w:rsidR="00DA16A4">
        <w:rPr>
          <w:rFonts w:asciiTheme="majorHAnsi" w:hAnsiTheme="majorHAnsi"/>
          <w:b/>
          <w:color w:val="000000" w:themeColor="text1"/>
          <w:sz w:val="24"/>
        </w:rPr>
        <w:tab/>
      </w:r>
      <w:r w:rsidRPr="00DA16A4">
        <w:rPr>
          <w:rFonts w:asciiTheme="majorHAnsi" w:hAnsiTheme="majorHAnsi"/>
          <w:color w:val="000000" w:themeColor="text1"/>
          <w:sz w:val="24"/>
        </w:rPr>
        <w:t>Nigerian</w:t>
      </w:r>
    </w:p>
    <w:p w:rsidR="00265FCF" w:rsidRPr="00A24426" w:rsidRDefault="00FC54B9" w:rsidP="00FE58D9">
      <w:pPr>
        <w:pStyle w:val="Heading1"/>
        <w:rPr>
          <w:b w:val="0"/>
          <w:bCs/>
          <w:iCs/>
          <w:color w:val="000000" w:themeColor="text1"/>
          <w:sz w:val="22"/>
        </w:rPr>
      </w:pPr>
      <w:r w:rsidRPr="002B026F">
        <w:rPr>
          <w:bCs/>
          <w:iCs/>
          <w:color w:val="000000" w:themeColor="text1"/>
          <w:sz w:val="32"/>
        </w:rPr>
        <w:t xml:space="preserve">SCHOOLS </w:t>
      </w:r>
      <w:r w:rsidR="006A18D2">
        <w:rPr>
          <w:bCs/>
          <w:iCs/>
          <w:color w:val="000000" w:themeColor="text1"/>
          <w:sz w:val="32"/>
        </w:rPr>
        <w:t xml:space="preserve">ATTENDED </w:t>
      </w:r>
    </w:p>
    <w:p w:rsidR="00DA16A4" w:rsidRPr="00DA0E36" w:rsidRDefault="00265FCF" w:rsidP="00A24426">
      <w:pPr>
        <w:pStyle w:val="Heading1"/>
        <w:spacing w:before="0" w:after="0"/>
        <w:rPr>
          <w:sz w:val="24"/>
        </w:rPr>
      </w:pPr>
      <w:r w:rsidRPr="00A24426">
        <w:rPr>
          <w:b w:val="0"/>
          <w:bCs/>
          <w:iCs/>
          <w:color w:val="000000" w:themeColor="text1"/>
          <w:sz w:val="22"/>
        </w:rPr>
        <w:t xml:space="preserve"> </w:t>
      </w:r>
      <w:r w:rsidR="00A24426" w:rsidRPr="00DA0E36">
        <w:rPr>
          <w:sz w:val="24"/>
        </w:rPr>
        <w:t xml:space="preserve">2016 – 2018 </w:t>
      </w:r>
    </w:p>
    <w:p w:rsidR="00DA16A4" w:rsidRDefault="00A24426" w:rsidP="00A24426">
      <w:pPr>
        <w:pStyle w:val="Heading1"/>
        <w:spacing w:before="0" w:after="0"/>
        <w:rPr>
          <w:b w:val="0"/>
          <w:sz w:val="24"/>
        </w:rPr>
      </w:pPr>
      <w:r w:rsidRPr="00A24426">
        <w:rPr>
          <w:b w:val="0"/>
          <w:sz w:val="24"/>
        </w:rPr>
        <w:t xml:space="preserve">School of Post basic Midwifery Jos Plateau State </w:t>
      </w:r>
    </w:p>
    <w:p w:rsidR="00DA0E36" w:rsidRPr="00DA0E36" w:rsidRDefault="00A24426" w:rsidP="00A24426">
      <w:pPr>
        <w:pStyle w:val="Heading1"/>
        <w:spacing w:before="0" w:after="0"/>
        <w:rPr>
          <w:sz w:val="24"/>
        </w:rPr>
      </w:pPr>
      <w:r w:rsidRPr="00DA0E36">
        <w:rPr>
          <w:sz w:val="24"/>
        </w:rPr>
        <w:t xml:space="preserve">2010 – 2014 </w:t>
      </w:r>
    </w:p>
    <w:p w:rsidR="00DA16A4" w:rsidRDefault="00A24426" w:rsidP="00A24426">
      <w:pPr>
        <w:pStyle w:val="Heading1"/>
        <w:spacing w:before="0" w:after="0"/>
        <w:rPr>
          <w:b w:val="0"/>
          <w:sz w:val="24"/>
        </w:rPr>
      </w:pPr>
      <w:r w:rsidRPr="00A24426">
        <w:rPr>
          <w:b w:val="0"/>
          <w:sz w:val="24"/>
        </w:rPr>
        <w:t xml:space="preserve">School of Nursing Gombe State </w:t>
      </w:r>
    </w:p>
    <w:p w:rsidR="00DA16A4" w:rsidRPr="00DA0E36" w:rsidRDefault="00A24426" w:rsidP="00A24426">
      <w:pPr>
        <w:pStyle w:val="Heading1"/>
        <w:spacing w:before="0" w:after="0"/>
        <w:rPr>
          <w:sz w:val="24"/>
        </w:rPr>
      </w:pPr>
      <w:r w:rsidRPr="00DA0E36">
        <w:rPr>
          <w:sz w:val="24"/>
        </w:rPr>
        <w:t xml:space="preserve">2002 – 2008 </w:t>
      </w:r>
    </w:p>
    <w:p w:rsidR="00DA16A4" w:rsidRDefault="00A24426" w:rsidP="00A24426">
      <w:pPr>
        <w:pStyle w:val="Heading1"/>
        <w:spacing w:before="0" w:after="0"/>
        <w:rPr>
          <w:b w:val="0"/>
          <w:sz w:val="24"/>
        </w:rPr>
      </w:pPr>
      <w:r w:rsidRPr="00A24426">
        <w:rPr>
          <w:b w:val="0"/>
          <w:sz w:val="24"/>
        </w:rPr>
        <w:t xml:space="preserve">Sambo Sciences Secondary School Billiri Gombe State </w:t>
      </w:r>
    </w:p>
    <w:p w:rsidR="00DA16A4" w:rsidRPr="00DA0E36" w:rsidRDefault="00A24426" w:rsidP="00DA16A4">
      <w:pPr>
        <w:pStyle w:val="Heading1"/>
        <w:spacing w:before="0" w:after="0"/>
        <w:rPr>
          <w:sz w:val="24"/>
        </w:rPr>
      </w:pPr>
      <w:r w:rsidRPr="00DA0E36">
        <w:rPr>
          <w:sz w:val="24"/>
        </w:rPr>
        <w:t xml:space="preserve">1996– 2002 </w:t>
      </w:r>
    </w:p>
    <w:p w:rsidR="00437336" w:rsidRPr="00DA16A4" w:rsidRDefault="00A24426" w:rsidP="00DA16A4">
      <w:pPr>
        <w:pStyle w:val="Heading1"/>
        <w:spacing w:before="0" w:after="0"/>
        <w:rPr>
          <w:rStyle w:val="Emphasis"/>
          <w:b w:val="0"/>
          <w:iCs w:val="0"/>
          <w:color w:val="262626" w:themeColor="text1" w:themeTint="D9"/>
          <w:sz w:val="24"/>
        </w:rPr>
      </w:pPr>
      <w:r w:rsidRPr="00A24426">
        <w:rPr>
          <w:b w:val="0"/>
          <w:sz w:val="24"/>
        </w:rPr>
        <w:t>Pilot Sciences Primary School Kaltungo Gombe</w:t>
      </w:r>
      <w:r w:rsidRPr="00A24426">
        <w:rPr>
          <w:sz w:val="24"/>
        </w:rPr>
        <w:t xml:space="preserve"> </w:t>
      </w:r>
      <w:r w:rsidRPr="00DA16A4">
        <w:rPr>
          <w:b w:val="0"/>
          <w:sz w:val="24"/>
        </w:rPr>
        <w:t>State</w:t>
      </w:r>
    </w:p>
    <w:p w:rsidR="00265FCF" w:rsidRDefault="0020153F" w:rsidP="00434074">
      <w:pPr>
        <w:pStyle w:val="Heading1"/>
        <w:rPr>
          <w:color w:val="000000" w:themeColor="text1"/>
          <w:sz w:val="32"/>
        </w:rPr>
      </w:pPr>
      <w:r w:rsidRPr="002B026F">
        <w:rPr>
          <w:color w:val="000000" w:themeColor="text1"/>
          <w:sz w:val="32"/>
        </w:rPr>
        <w:t>CERTIFICATES OBTAINED</w:t>
      </w:r>
    </w:p>
    <w:p w:rsidR="00DA16A4" w:rsidRPr="00DA0E36" w:rsidRDefault="00A24426" w:rsidP="006F402C">
      <w:pPr>
        <w:spacing w:after="0"/>
        <w:jc w:val="both"/>
        <w:rPr>
          <w:rFonts w:asciiTheme="majorHAnsi" w:hAnsiTheme="majorHAnsi"/>
          <w:b/>
          <w:sz w:val="24"/>
        </w:rPr>
      </w:pPr>
      <w:r w:rsidRPr="00DA0E36">
        <w:rPr>
          <w:rFonts w:asciiTheme="majorHAnsi" w:hAnsiTheme="majorHAnsi"/>
          <w:b/>
          <w:sz w:val="24"/>
        </w:rPr>
        <w:t xml:space="preserve">2019 </w:t>
      </w:r>
    </w:p>
    <w:p w:rsidR="00DA16A4" w:rsidRPr="00DA16A4" w:rsidRDefault="00A24426" w:rsidP="006F402C">
      <w:pPr>
        <w:spacing w:after="0"/>
        <w:jc w:val="both"/>
        <w:rPr>
          <w:rFonts w:asciiTheme="majorHAnsi" w:hAnsiTheme="majorHAnsi"/>
          <w:sz w:val="24"/>
        </w:rPr>
      </w:pPr>
      <w:r w:rsidRPr="00DA16A4">
        <w:rPr>
          <w:rFonts w:asciiTheme="majorHAnsi" w:hAnsiTheme="majorHAnsi"/>
          <w:sz w:val="24"/>
        </w:rPr>
        <w:t xml:space="preserve">Certificate in Family Planning Provider </w:t>
      </w:r>
    </w:p>
    <w:p w:rsidR="00DA16A4" w:rsidRPr="00DA0E36" w:rsidRDefault="00A24426" w:rsidP="006F402C">
      <w:pPr>
        <w:spacing w:after="0"/>
        <w:jc w:val="both"/>
        <w:rPr>
          <w:rFonts w:asciiTheme="majorHAnsi" w:hAnsiTheme="majorHAnsi"/>
          <w:b/>
          <w:sz w:val="24"/>
        </w:rPr>
      </w:pPr>
      <w:r w:rsidRPr="00DA0E36">
        <w:rPr>
          <w:rFonts w:asciiTheme="majorHAnsi" w:hAnsiTheme="majorHAnsi"/>
          <w:b/>
          <w:sz w:val="24"/>
        </w:rPr>
        <w:t xml:space="preserve">2018 </w:t>
      </w:r>
    </w:p>
    <w:p w:rsidR="00DA16A4" w:rsidRPr="00DA16A4" w:rsidRDefault="00A24426" w:rsidP="006F402C">
      <w:pPr>
        <w:spacing w:after="0"/>
        <w:jc w:val="both"/>
        <w:rPr>
          <w:rFonts w:asciiTheme="majorHAnsi" w:hAnsiTheme="majorHAnsi"/>
          <w:sz w:val="24"/>
        </w:rPr>
      </w:pPr>
      <w:r w:rsidRPr="00DA16A4">
        <w:rPr>
          <w:rFonts w:asciiTheme="majorHAnsi" w:hAnsiTheme="majorHAnsi"/>
          <w:sz w:val="24"/>
        </w:rPr>
        <w:t xml:space="preserve">Certificate in Midwifery (RM) </w:t>
      </w:r>
    </w:p>
    <w:p w:rsidR="00DA0E36" w:rsidRPr="00DA0E36" w:rsidRDefault="00A24426" w:rsidP="006F402C">
      <w:pPr>
        <w:spacing w:after="0"/>
        <w:jc w:val="both"/>
        <w:rPr>
          <w:rFonts w:asciiTheme="majorHAnsi" w:hAnsiTheme="majorHAnsi"/>
          <w:b/>
          <w:sz w:val="24"/>
        </w:rPr>
      </w:pPr>
      <w:r w:rsidRPr="00DA0E36">
        <w:rPr>
          <w:rFonts w:asciiTheme="majorHAnsi" w:hAnsiTheme="majorHAnsi"/>
          <w:b/>
          <w:sz w:val="24"/>
        </w:rPr>
        <w:t xml:space="preserve">2018 </w:t>
      </w:r>
    </w:p>
    <w:p w:rsidR="00DA16A4" w:rsidRPr="00DA16A4" w:rsidRDefault="00A24426" w:rsidP="006F402C">
      <w:pPr>
        <w:spacing w:after="0"/>
        <w:jc w:val="both"/>
        <w:rPr>
          <w:rFonts w:asciiTheme="majorHAnsi" w:hAnsiTheme="majorHAnsi"/>
          <w:sz w:val="24"/>
        </w:rPr>
      </w:pPr>
      <w:r w:rsidRPr="00DA16A4">
        <w:rPr>
          <w:rFonts w:asciiTheme="majorHAnsi" w:hAnsiTheme="majorHAnsi"/>
          <w:sz w:val="24"/>
        </w:rPr>
        <w:t>Life Saving Skill (LSS)/ Cervical Cancer Screening</w:t>
      </w:r>
    </w:p>
    <w:p w:rsidR="00DA0E36" w:rsidRPr="00DA0E36" w:rsidRDefault="00A24426" w:rsidP="006F402C">
      <w:pPr>
        <w:spacing w:after="0"/>
        <w:jc w:val="both"/>
        <w:rPr>
          <w:rFonts w:asciiTheme="majorHAnsi" w:hAnsiTheme="majorHAnsi"/>
          <w:b/>
          <w:sz w:val="24"/>
        </w:rPr>
      </w:pPr>
      <w:r w:rsidRPr="00DA16A4">
        <w:rPr>
          <w:rFonts w:asciiTheme="majorHAnsi" w:hAnsiTheme="majorHAnsi"/>
          <w:sz w:val="24"/>
        </w:rPr>
        <w:t xml:space="preserve"> </w:t>
      </w:r>
      <w:r w:rsidRPr="00DA0E36">
        <w:rPr>
          <w:rFonts w:asciiTheme="majorHAnsi" w:hAnsiTheme="majorHAnsi"/>
          <w:b/>
          <w:sz w:val="24"/>
        </w:rPr>
        <w:t>2014</w:t>
      </w:r>
    </w:p>
    <w:p w:rsidR="00DA16A4" w:rsidRPr="00DA16A4" w:rsidRDefault="00A24426" w:rsidP="006F402C">
      <w:pPr>
        <w:spacing w:after="0"/>
        <w:jc w:val="both"/>
        <w:rPr>
          <w:rFonts w:asciiTheme="majorHAnsi" w:hAnsiTheme="majorHAnsi"/>
          <w:sz w:val="24"/>
        </w:rPr>
      </w:pPr>
      <w:r w:rsidRPr="00DA16A4">
        <w:rPr>
          <w:rFonts w:asciiTheme="majorHAnsi" w:hAnsiTheme="majorHAnsi"/>
          <w:sz w:val="24"/>
        </w:rPr>
        <w:t xml:space="preserve"> Certificate in Nursing (RM) </w:t>
      </w:r>
    </w:p>
    <w:p w:rsidR="00DA16A4" w:rsidRPr="00DA0E36" w:rsidRDefault="00A24426" w:rsidP="006F402C">
      <w:pPr>
        <w:spacing w:after="0"/>
        <w:jc w:val="both"/>
        <w:rPr>
          <w:rFonts w:asciiTheme="majorHAnsi" w:hAnsiTheme="majorHAnsi"/>
          <w:b/>
          <w:sz w:val="24"/>
        </w:rPr>
      </w:pPr>
      <w:r w:rsidRPr="00DA0E36">
        <w:rPr>
          <w:rFonts w:asciiTheme="majorHAnsi" w:hAnsiTheme="majorHAnsi"/>
          <w:b/>
          <w:sz w:val="24"/>
        </w:rPr>
        <w:t>2008</w:t>
      </w:r>
    </w:p>
    <w:p w:rsidR="00DA16A4" w:rsidRPr="00DA16A4" w:rsidRDefault="00A24426" w:rsidP="006F402C">
      <w:pPr>
        <w:spacing w:after="0"/>
        <w:jc w:val="both"/>
        <w:rPr>
          <w:rFonts w:asciiTheme="majorHAnsi" w:hAnsiTheme="majorHAnsi"/>
          <w:sz w:val="24"/>
        </w:rPr>
      </w:pPr>
      <w:r w:rsidRPr="00DA16A4">
        <w:rPr>
          <w:rFonts w:asciiTheme="majorHAnsi" w:hAnsiTheme="majorHAnsi"/>
          <w:sz w:val="24"/>
        </w:rPr>
        <w:t xml:space="preserve"> Senior Secondary School Certificate</w:t>
      </w:r>
    </w:p>
    <w:p w:rsidR="00DA16A4" w:rsidRPr="00DA0E36" w:rsidRDefault="00A24426" w:rsidP="006F402C">
      <w:pPr>
        <w:spacing w:after="0"/>
        <w:jc w:val="both"/>
        <w:rPr>
          <w:rFonts w:asciiTheme="majorHAnsi" w:hAnsiTheme="majorHAnsi"/>
          <w:b/>
          <w:sz w:val="24"/>
        </w:rPr>
      </w:pPr>
      <w:r w:rsidRPr="00DA0E36">
        <w:rPr>
          <w:rFonts w:asciiTheme="majorHAnsi" w:hAnsiTheme="majorHAnsi"/>
          <w:b/>
          <w:sz w:val="24"/>
        </w:rPr>
        <w:t xml:space="preserve"> 2002</w:t>
      </w:r>
    </w:p>
    <w:p w:rsidR="00285770" w:rsidRPr="00DA16A4" w:rsidRDefault="00A24426" w:rsidP="006F402C">
      <w:pPr>
        <w:spacing w:after="0"/>
        <w:jc w:val="both"/>
        <w:rPr>
          <w:rFonts w:asciiTheme="majorHAnsi" w:hAnsiTheme="majorHAnsi"/>
          <w:sz w:val="24"/>
        </w:rPr>
      </w:pPr>
      <w:r w:rsidRPr="00DA16A4">
        <w:rPr>
          <w:rFonts w:asciiTheme="majorHAnsi" w:hAnsiTheme="majorHAnsi"/>
          <w:sz w:val="24"/>
        </w:rPr>
        <w:t xml:space="preserve"> Primary School Certificate</w:t>
      </w:r>
    </w:p>
    <w:p w:rsidR="00E00A2C" w:rsidRDefault="0024263D" w:rsidP="00826F82">
      <w:pPr>
        <w:pStyle w:val="Heading1"/>
        <w:rPr>
          <w:iCs/>
          <w:color w:val="000000" w:themeColor="text1"/>
          <w:sz w:val="32"/>
        </w:rPr>
      </w:pPr>
      <w:r w:rsidRPr="002B026F">
        <w:rPr>
          <w:iCs/>
          <w:color w:val="000000" w:themeColor="text1"/>
          <w:sz w:val="32"/>
        </w:rPr>
        <w:t xml:space="preserve"> </w:t>
      </w:r>
    </w:p>
    <w:p w:rsidR="00E00A2C" w:rsidRDefault="00E00A2C" w:rsidP="00826F82">
      <w:pPr>
        <w:pStyle w:val="Heading1"/>
        <w:rPr>
          <w:iCs/>
          <w:color w:val="000000" w:themeColor="text1"/>
          <w:sz w:val="32"/>
        </w:rPr>
      </w:pPr>
    </w:p>
    <w:p w:rsidR="00E00A2C" w:rsidRDefault="00E00A2C" w:rsidP="00826F82">
      <w:pPr>
        <w:pStyle w:val="Heading1"/>
        <w:rPr>
          <w:iCs/>
          <w:color w:val="000000" w:themeColor="text1"/>
          <w:sz w:val="32"/>
        </w:rPr>
      </w:pPr>
    </w:p>
    <w:p w:rsidR="00E00A2C" w:rsidRDefault="00E00A2C" w:rsidP="00826F82">
      <w:pPr>
        <w:pStyle w:val="Heading1"/>
        <w:rPr>
          <w:iCs/>
          <w:color w:val="000000" w:themeColor="text1"/>
          <w:sz w:val="32"/>
        </w:rPr>
      </w:pPr>
    </w:p>
    <w:p w:rsidR="00E00A2C" w:rsidRDefault="00E00A2C" w:rsidP="00826F82">
      <w:pPr>
        <w:pStyle w:val="Heading1"/>
        <w:rPr>
          <w:iCs/>
          <w:color w:val="000000" w:themeColor="text1"/>
          <w:sz w:val="32"/>
        </w:rPr>
      </w:pPr>
    </w:p>
    <w:p w:rsidR="00E00A2C" w:rsidRDefault="00E00A2C" w:rsidP="00826F82">
      <w:pPr>
        <w:pStyle w:val="Heading1"/>
        <w:rPr>
          <w:iCs/>
          <w:color w:val="000000" w:themeColor="text1"/>
          <w:sz w:val="32"/>
        </w:rPr>
      </w:pPr>
    </w:p>
    <w:p w:rsidR="00E00A2C" w:rsidRDefault="00E00A2C" w:rsidP="00826F82">
      <w:pPr>
        <w:pStyle w:val="Heading1"/>
        <w:rPr>
          <w:iCs/>
          <w:color w:val="000000" w:themeColor="text1"/>
          <w:sz w:val="32"/>
        </w:rPr>
      </w:pPr>
    </w:p>
    <w:p w:rsidR="00E00A2C" w:rsidRDefault="00E00A2C" w:rsidP="00826F82">
      <w:pPr>
        <w:pStyle w:val="Heading1"/>
        <w:rPr>
          <w:iCs/>
          <w:color w:val="000000" w:themeColor="text1"/>
          <w:sz w:val="32"/>
        </w:rPr>
      </w:pPr>
    </w:p>
    <w:p w:rsidR="00826F82" w:rsidRDefault="00825DD2" w:rsidP="00826F82">
      <w:pPr>
        <w:pStyle w:val="Heading1"/>
        <w:rPr>
          <w:iCs/>
          <w:color w:val="000000" w:themeColor="text1"/>
          <w:sz w:val="32"/>
        </w:rPr>
      </w:pPr>
      <w:r>
        <w:rPr>
          <w:iCs/>
          <w:color w:val="000000" w:themeColor="text1"/>
          <w:sz w:val="32"/>
        </w:rPr>
        <w:lastRenderedPageBreak/>
        <w:t>W</w:t>
      </w:r>
      <w:r w:rsidR="004E4FDB">
        <w:rPr>
          <w:iCs/>
          <w:color w:val="000000" w:themeColor="text1"/>
          <w:sz w:val="32"/>
        </w:rPr>
        <w:t>O</w:t>
      </w:r>
      <w:r w:rsidR="00AB7A2C" w:rsidRPr="002B026F">
        <w:rPr>
          <w:iCs/>
          <w:color w:val="000000" w:themeColor="text1"/>
          <w:sz w:val="32"/>
        </w:rPr>
        <w:t xml:space="preserve">RK </w:t>
      </w:r>
      <w:r w:rsidR="00826F82">
        <w:rPr>
          <w:iCs/>
          <w:color w:val="000000" w:themeColor="text1"/>
          <w:sz w:val="32"/>
        </w:rPr>
        <w:t xml:space="preserve">EXPERIENCE </w:t>
      </w:r>
    </w:p>
    <w:p w:rsidR="004E4FDB" w:rsidRDefault="004E4FDB" w:rsidP="004E4FDB">
      <w:pPr>
        <w:pStyle w:val="Heading1"/>
        <w:ind w:left="720"/>
        <w:rPr>
          <w:rFonts w:cs="Times New Roman"/>
          <w:sz w:val="24"/>
        </w:rPr>
      </w:pPr>
      <w:r w:rsidRPr="00925409">
        <w:rPr>
          <w:rFonts w:cs="Times New Roman"/>
          <w:sz w:val="24"/>
        </w:rPr>
        <w:t xml:space="preserve">CIHP IN COLLABORATION WITH STATE SPECIALIST HOSPITAL GOMBE </w:t>
      </w:r>
    </w:p>
    <w:p w:rsidR="004E4FDB" w:rsidRPr="00DA0E36" w:rsidRDefault="004E4FDB" w:rsidP="004E4FDB">
      <w:pPr>
        <w:pStyle w:val="Heading1"/>
        <w:ind w:left="720"/>
        <w:rPr>
          <w:rFonts w:cs="Times New Roman"/>
          <w:b w:val="0"/>
          <w:sz w:val="24"/>
        </w:rPr>
      </w:pPr>
      <w:r w:rsidRPr="00DA0E36">
        <w:rPr>
          <w:rFonts w:cs="Times New Roman"/>
          <w:b w:val="0"/>
          <w:sz w:val="24"/>
        </w:rPr>
        <w:t>2020 till Date</w:t>
      </w:r>
    </w:p>
    <w:p w:rsidR="004E4FDB" w:rsidRDefault="004E4FDB" w:rsidP="004E4FDB">
      <w:pPr>
        <w:pStyle w:val="Heading1"/>
        <w:numPr>
          <w:ilvl w:val="0"/>
          <w:numId w:val="30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HIV testing and counselling </w:t>
      </w:r>
    </w:p>
    <w:p w:rsidR="004E4FDB" w:rsidRDefault="004E4FDB" w:rsidP="004E4FDB">
      <w:pPr>
        <w:pStyle w:val="Heading1"/>
        <w:numPr>
          <w:ilvl w:val="0"/>
          <w:numId w:val="30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Data collection, documentation and report writing </w:t>
      </w:r>
    </w:p>
    <w:p w:rsidR="004E4FDB" w:rsidRDefault="004E4FDB" w:rsidP="004E4FDB">
      <w:pPr>
        <w:pStyle w:val="Heading1"/>
        <w:numPr>
          <w:ilvl w:val="0"/>
          <w:numId w:val="30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Heath education </w:t>
      </w:r>
    </w:p>
    <w:p w:rsidR="004E4FDB" w:rsidRDefault="004E4FDB" w:rsidP="004E4FDB">
      <w:pPr>
        <w:pStyle w:val="Heading1"/>
        <w:numPr>
          <w:ilvl w:val="0"/>
          <w:numId w:val="30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Reading and interpreting lab result </w:t>
      </w:r>
    </w:p>
    <w:p w:rsidR="004E4FDB" w:rsidRDefault="004E4FDB" w:rsidP="004E4FDB">
      <w:pPr>
        <w:pStyle w:val="Heading1"/>
        <w:numPr>
          <w:ilvl w:val="0"/>
          <w:numId w:val="30"/>
        </w:numPr>
        <w:rPr>
          <w:rFonts w:cs="Times New Roman"/>
          <w:b w:val="0"/>
          <w:sz w:val="24"/>
        </w:rPr>
      </w:pPr>
      <w:r w:rsidRPr="00910AAD">
        <w:rPr>
          <w:rFonts w:cs="Times New Roman"/>
          <w:b w:val="0"/>
          <w:sz w:val="24"/>
        </w:rPr>
        <w:t>Cervical cancer screening using acetic acid (VIA)/ Logo’s iodine (vili)</w:t>
      </w:r>
      <w:r>
        <w:rPr>
          <w:rFonts w:cs="Times New Roman"/>
          <w:b w:val="0"/>
          <w:sz w:val="24"/>
        </w:rPr>
        <w:t xml:space="preserve"> </w:t>
      </w:r>
    </w:p>
    <w:p w:rsidR="004E4FDB" w:rsidRDefault="004E4FDB" w:rsidP="004E4FDB">
      <w:pPr>
        <w:pStyle w:val="Heading1"/>
        <w:numPr>
          <w:ilvl w:val="0"/>
          <w:numId w:val="30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>Breast Examination using mammogram/ breast self-examination</w:t>
      </w:r>
    </w:p>
    <w:p w:rsidR="004E4FDB" w:rsidRDefault="004E4FDB" w:rsidP="004E4FDB">
      <w:pPr>
        <w:pStyle w:val="Heading1"/>
        <w:numPr>
          <w:ilvl w:val="0"/>
          <w:numId w:val="30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>Treatment of STI’s</w:t>
      </w:r>
    </w:p>
    <w:p w:rsidR="004E4FDB" w:rsidRDefault="004E4FDB" w:rsidP="004E4FDB">
      <w:pPr>
        <w:pStyle w:val="Heading1"/>
        <w:numPr>
          <w:ilvl w:val="0"/>
          <w:numId w:val="30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Referral </w:t>
      </w:r>
    </w:p>
    <w:p w:rsidR="004E4FDB" w:rsidRDefault="004E4FDB" w:rsidP="004E4FDB">
      <w:pPr>
        <w:pStyle w:val="Heading1"/>
        <w:numPr>
          <w:ilvl w:val="0"/>
          <w:numId w:val="30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Sterilization and disinfection </w:t>
      </w:r>
    </w:p>
    <w:p w:rsidR="004E4FDB" w:rsidRDefault="004E4FDB" w:rsidP="004E4FDB">
      <w:pPr>
        <w:pStyle w:val="Heading1"/>
        <w:ind w:left="360"/>
        <w:rPr>
          <w:rFonts w:cs="Times New Roman"/>
          <w:sz w:val="28"/>
        </w:rPr>
      </w:pPr>
      <w:r w:rsidRPr="00910AAD">
        <w:rPr>
          <w:rFonts w:cs="Times New Roman"/>
          <w:sz w:val="28"/>
        </w:rPr>
        <w:t xml:space="preserve">   </w:t>
      </w:r>
      <w:r w:rsidRPr="004E4FDB">
        <w:rPr>
          <w:rFonts w:cs="Times New Roman"/>
          <w:sz w:val="32"/>
        </w:rPr>
        <w:t>MARIE</w:t>
      </w:r>
      <w:r w:rsidR="00455D29">
        <w:rPr>
          <w:rFonts w:cs="Times New Roman"/>
          <w:sz w:val="32"/>
        </w:rPr>
        <w:t>-</w:t>
      </w:r>
      <w:r w:rsidRPr="004E4FDB">
        <w:rPr>
          <w:rFonts w:cs="Times New Roman"/>
          <w:sz w:val="32"/>
        </w:rPr>
        <w:t>STOP</w:t>
      </w:r>
      <w:r w:rsidR="00455D29">
        <w:rPr>
          <w:rFonts w:cs="Times New Roman"/>
          <w:sz w:val="32"/>
        </w:rPr>
        <w:t>ES</w:t>
      </w:r>
      <w:r w:rsidRPr="004E4FDB">
        <w:rPr>
          <w:rFonts w:cs="Times New Roman"/>
          <w:sz w:val="32"/>
        </w:rPr>
        <w:t xml:space="preserve"> </w:t>
      </w:r>
      <w:r>
        <w:rPr>
          <w:rFonts w:cs="Times New Roman"/>
          <w:sz w:val="32"/>
        </w:rPr>
        <w:t xml:space="preserve">IN </w:t>
      </w:r>
      <w:r w:rsidRPr="004E4FDB">
        <w:rPr>
          <w:rFonts w:cs="Times New Roman"/>
          <w:sz w:val="28"/>
        </w:rPr>
        <w:t>COLLABORATION WITH STATE SPECIALIST HOSPITAL GOMBE</w:t>
      </w:r>
      <w:r w:rsidRPr="004E4FDB">
        <w:rPr>
          <w:rFonts w:cs="Times New Roman"/>
          <w:sz w:val="32"/>
        </w:rPr>
        <w:t xml:space="preserve"> </w:t>
      </w:r>
      <w:r w:rsidRPr="00910AAD">
        <w:rPr>
          <w:rFonts w:cs="Times New Roman"/>
          <w:sz w:val="28"/>
        </w:rPr>
        <w:t>JANUARY TO JUNE 2020</w:t>
      </w:r>
    </w:p>
    <w:p w:rsidR="004E4FDB" w:rsidRDefault="004E4FDB" w:rsidP="004E4FDB">
      <w:pPr>
        <w:pStyle w:val="Heading1"/>
        <w:ind w:left="360"/>
        <w:rPr>
          <w:rFonts w:cs="Times New Roman"/>
          <w:sz w:val="24"/>
        </w:rPr>
      </w:pPr>
      <w:r w:rsidRPr="00910AAD">
        <w:rPr>
          <w:rFonts w:cs="Times New Roman"/>
          <w:sz w:val="28"/>
        </w:rPr>
        <w:t xml:space="preserve">RESPONSIBILITIES </w:t>
      </w:r>
    </w:p>
    <w:p w:rsidR="004E4FDB" w:rsidRDefault="004E4FDB" w:rsidP="004E4FDB">
      <w:pPr>
        <w:pStyle w:val="Heading1"/>
        <w:numPr>
          <w:ilvl w:val="0"/>
          <w:numId w:val="29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Health education/ counselling of client </w:t>
      </w:r>
    </w:p>
    <w:p w:rsidR="004E4FDB" w:rsidRDefault="004E4FDB" w:rsidP="004E4FDB">
      <w:pPr>
        <w:pStyle w:val="Heading1"/>
        <w:numPr>
          <w:ilvl w:val="0"/>
          <w:numId w:val="29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Insertion and removal of long acting method e.g implanon, jedelle and IUCD </w:t>
      </w:r>
    </w:p>
    <w:p w:rsidR="004E4FDB" w:rsidRDefault="004E4FDB" w:rsidP="004E4FDB">
      <w:pPr>
        <w:pStyle w:val="Heading1"/>
        <w:numPr>
          <w:ilvl w:val="0"/>
          <w:numId w:val="29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>Treatment of STI’s</w:t>
      </w:r>
    </w:p>
    <w:p w:rsidR="004E4FDB" w:rsidRDefault="004E4FDB" w:rsidP="004E4FDB">
      <w:pPr>
        <w:pStyle w:val="Heading1"/>
        <w:numPr>
          <w:ilvl w:val="0"/>
          <w:numId w:val="29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Adolescence/ youth Friendly Services </w:t>
      </w:r>
    </w:p>
    <w:p w:rsidR="004E4FDB" w:rsidRDefault="004E4FDB" w:rsidP="004E4FDB">
      <w:pPr>
        <w:pStyle w:val="Heading1"/>
        <w:numPr>
          <w:ilvl w:val="0"/>
          <w:numId w:val="29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>Administration of injectable</w:t>
      </w:r>
    </w:p>
    <w:p w:rsidR="004E4FDB" w:rsidRDefault="004E4FDB" w:rsidP="004E4FDB">
      <w:pPr>
        <w:pStyle w:val="Heading1"/>
        <w:numPr>
          <w:ilvl w:val="0"/>
          <w:numId w:val="29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Issuing of pills </w:t>
      </w:r>
    </w:p>
    <w:p w:rsidR="004E4FDB" w:rsidRDefault="004E4FDB" w:rsidP="004E4FDB">
      <w:pPr>
        <w:pStyle w:val="Heading1"/>
        <w:numPr>
          <w:ilvl w:val="0"/>
          <w:numId w:val="29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Data collection, report writing and documentation </w:t>
      </w:r>
    </w:p>
    <w:p w:rsidR="004E4FDB" w:rsidRDefault="004E4FDB" w:rsidP="004E4FDB">
      <w:pPr>
        <w:pStyle w:val="Heading1"/>
        <w:numPr>
          <w:ilvl w:val="0"/>
          <w:numId w:val="29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>Postal abortion care (PAC)</w:t>
      </w:r>
    </w:p>
    <w:p w:rsidR="004E4FDB" w:rsidRDefault="004E4FDB" w:rsidP="004E4FDB">
      <w:pPr>
        <w:pStyle w:val="Heading1"/>
        <w:numPr>
          <w:ilvl w:val="0"/>
          <w:numId w:val="29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Emergency care   </w:t>
      </w:r>
    </w:p>
    <w:p w:rsidR="004E4FDB" w:rsidRDefault="004E4FDB" w:rsidP="004E4FDB">
      <w:pPr>
        <w:pStyle w:val="Heading1"/>
        <w:numPr>
          <w:ilvl w:val="0"/>
          <w:numId w:val="29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Out-reach </w:t>
      </w:r>
    </w:p>
    <w:p w:rsidR="004E4FDB" w:rsidRDefault="004E4FDB" w:rsidP="004E4FDB">
      <w:pPr>
        <w:pStyle w:val="Heading1"/>
        <w:numPr>
          <w:ilvl w:val="0"/>
          <w:numId w:val="29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Care of the vulnerable </w:t>
      </w:r>
    </w:p>
    <w:p w:rsidR="004E4FDB" w:rsidRPr="004E4FDB" w:rsidRDefault="004E4FDB" w:rsidP="004E4FDB">
      <w:pPr>
        <w:pStyle w:val="Heading1"/>
        <w:numPr>
          <w:ilvl w:val="0"/>
          <w:numId w:val="29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Sterilization and disinfection       </w:t>
      </w:r>
      <w:r w:rsidRPr="004E4FDB">
        <w:rPr>
          <w:rFonts w:cs="Times New Roman"/>
          <w:b w:val="0"/>
          <w:sz w:val="24"/>
        </w:rPr>
        <w:t xml:space="preserve"> </w:t>
      </w:r>
    </w:p>
    <w:p w:rsidR="004E4FDB" w:rsidRDefault="004E4FDB" w:rsidP="004E4FDB">
      <w:pPr>
        <w:pStyle w:val="Heading1"/>
        <w:rPr>
          <w:iCs/>
          <w:color w:val="000000" w:themeColor="text1"/>
          <w:sz w:val="32"/>
        </w:rPr>
      </w:pPr>
    </w:p>
    <w:p w:rsidR="00E607C9" w:rsidRPr="00E607C9" w:rsidRDefault="00E607C9" w:rsidP="00826F82">
      <w:pPr>
        <w:pStyle w:val="Heading1"/>
        <w:rPr>
          <w:b w:val="0"/>
          <w:iCs/>
          <w:color w:val="000000" w:themeColor="text1"/>
          <w:sz w:val="24"/>
        </w:rPr>
      </w:pPr>
      <w:r w:rsidRPr="00E607C9">
        <w:rPr>
          <w:b w:val="0"/>
          <w:iCs/>
          <w:color w:val="000000" w:themeColor="text1"/>
          <w:sz w:val="24"/>
        </w:rPr>
        <w:t>PERFORMED BASED FINANCING (PBF) IN COLLABORATION WITH WHO</w:t>
      </w:r>
    </w:p>
    <w:p w:rsidR="00AE301C" w:rsidRDefault="00AE301C" w:rsidP="00826F82">
      <w:pPr>
        <w:pStyle w:val="Heading1"/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>January to December 2019</w:t>
      </w:r>
    </w:p>
    <w:p w:rsidR="00AE301C" w:rsidRPr="00705ACA" w:rsidRDefault="00705ACA" w:rsidP="00826F82">
      <w:pPr>
        <w:pStyle w:val="Heading1"/>
        <w:rPr>
          <w:rFonts w:cs="Times New Roman"/>
          <w:sz w:val="28"/>
        </w:rPr>
      </w:pPr>
      <w:r w:rsidRPr="00705ACA">
        <w:rPr>
          <w:rFonts w:cs="Times New Roman"/>
          <w:sz w:val="28"/>
        </w:rPr>
        <w:t>RESPO</w:t>
      </w:r>
      <w:r>
        <w:rPr>
          <w:rFonts w:cs="Times New Roman"/>
          <w:sz w:val="28"/>
        </w:rPr>
        <w:t>NSIBILIT</w:t>
      </w:r>
      <w:r w:rsidR="00E607C9">
        <w:rPr>
          <w:rFonts w:cs="Times New Roman"/>
          <w:sz w:val="28"/>
        </w:rPr>
        <w:t>IES</w:t>
      </w:r>
    </w:p>
    <w:p w:rsidR="0020142C" w:rsidRDefault="00AE301C" w:rsidP="00705ACA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Bed </w:t>
      </w:r>
      <w:r w:rsidR="0020142C">
        <w:rPr>
          <w:rFonts w:cs="Times New Roman"/>
          <w:b w:val="0"/>
          <w:sz w:val="24"/>
        </w:rPr>
        <w:t>making/admission of patient</w:t>
      </w:r>
    </w:p>
    <w:p w:rsidR="0020142C" w:rsidRDefault="0020142C" w:rsidP="00705ACA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>Ability to conduct a successful</w:t>
      </w:r>
      <w:r w:rsidR="00E00A2C">
        <w:rPr>
          <w:rFonts w:cs="Times New Roman"/>
          <w:b w:val="0"/>
          <w:sz w:val="24"/>
        </w:rPr>
        <w:t xml:space="preserve"> delivery</w:t>
      </w:r>
      <w:r>
        <w:rPr>
          <w:rFonts w:cs="Times New Roman"/>
          <w:b w:val="0"/>
          <w:sz w:val="24"/>
        </w:rPr>
        <w:t xml:space="preserve"> </w:t>
      </w:r>
    </w:p>
    <w:p w:rsidR="00AE301C" w:rsidRDefault="0020142C" w:rsidP="00705ACA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Active management of third stage labour and </w:t>
      </w:r>
      <w:r w:rsidR="00E00A2C">
        <w:rPr>
          <w:rFonts w:cs="Times New Roman"/>
          <w:b w:val="0"/>
          <w:sz w:val="24"/>
        </w:rPr>
        <w:t>administration</w:t>
      </w:r>
      <w:r>
        <w:rPr>
          <w:rFonts w:cs="Times New Roman"/>
          <w:b w:val="0"/>
          <w:sz w:val="24"/>
        </w:rPr>
        <w:t xml:space="preserve"> of drugs</w:t>
      </w:r>
    </w:p>
    <w:p w:rsidR="0020142C" w:rsidRDefault="0020142C" w:rsidP="00705ACA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Effective use of partograph in management of labour </w:t>
      </w:r>
    </w:p>
    <w:p w:rsidR="0020142C" w:rsidRDefault="0020142C" w:rsidP="00705ACA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Proper documentation and report writing </w:t>
      </w:r>
    </w:p>
    <w:p w:rsidR="0020142C" w:rsidRDefault="004248CC" w:rsidP="00705ACA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Prone management of complicated cases/ referral </w:t>
      </w:r>
    </w:p>
    <w:p w:rsidR="004248CC" w:rsidRDefault="004248CC" w:rsidP="00705ACA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>Counselling and health education</w:t>
      </w:r>
    </w:p>
    <w:p w:rsidR="004248CC" w:rsidRDefault="004248CC" w:rsidP="00705ACA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>Ante-natal, intra-partum and postpartum care</w:t>
      </w:r>
    </w:p>
    <w:p w:rsidR="00705ACA" w:rsidRDefault="004248CC" w:rsidP="00705ACA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>Sterilization</w:t>
      </w:r>
      <w:r w:rsidR="00705ACA">
        <w:rPr>
          <w:rFonts w:cs="Times New Roman"/>
          <w:b w:val="0"/>
          <w:sz w:val="24"/>
        </w:rPr>
        <w:t xml:space="preserve"> of instrument </w:t>
      </w:r>
    </w:p>
    <w:p w:rsidR="004248CC" w:rsidRPr="00910AAD" w:rsidRDefault="00705ACA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Resuscitation/ care of a new born baby </w:t>
      </w:r>
    </w:p>
    <w:p w:rsidR="00910AAD" w:rsidRDefault="00705ACA" w:rsidP="00705ACA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>Perform post-natal consultation during the six week</w:t>
      </w:r>
      <w:r w:rsidR="00E00A2C">
        <w:rPr>
          <w:rFonts w:cs="Times New Roman"/>
          <w:b w:val="0"/>
          <w:sz w:val="24"/>
        </w:rPr>
        <w:t>s</w:t>
      </w:r>
      <w:r>
        <w:rPr>
          <w:rFonts w:cs="Times New Roman"/>
          <w:b w:val="0"/>
          <w:sz w:val="24"/>
        </w:rPr>
        <w:t xml:space="preserve"> following delivery, give appropriate treatment and refers</w:t>
      </w:r>
      <w:r w:rsidR="00E00A2C">
        <w:rPr>
          <w:rFonts w:cs="Times New Roman"/>
          <w:b w:val="0"/>
          <w:sz w:val="24"/>
        </w:rPr>
        <w:t xml:space="preserve"> to</w:t>
      </w:r>
      <w:r>
        <w:rPr>
          <w:rFonts w:cs="Times New Roman"/>
          <w:b w:val="0"/>
          <w:sz w:val="24"/>
        </w:rPr>
        <w:t xml:space="preserve"> secondary care when needed</w:t>
      </w:r>
    </w:p>
    <w:p w:rsidR="00E00A2C" w:rsidRDefault="00E00A2C" w:rsidP="00705ACA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>Respectful maternal care</w:t>
      </w:r>
    </w:p>
    <w:p w:rsidR="00E00A2C" w:rsidRDefault="00E00A2C" w:rsidP="00705ACA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Basic life support </w:t>
      </w:r>
    </w:p>
    <w:p w:rsidR="00910AAD" w:rsidRPr="00910AAD" w:rsidRDefault="00910AAD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 w:rsidRPr="00910AAD">
        <w:rPr>
          <w:rFonts w:cs="Times New Roman"/>
          <w:b w:val="0"/>
          <w:sz w:val="24"/>
        </w:rPr>
        <w:t xml:space="preserve">2018 - 2019 </w:t>
      </w:r>
    </w:p>
    <w:p w:rsidR="00910AAD" w:rsidRPr="00910AAD" w:rsidRDefault="00910AAD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 w:rsidRPr="00910AAD">
        <w:rPr>
          <w:rFonts w:cs="Times New Roman"/>
          <w:b w:val="0"/>
          <w:sz w:val="24"/>
        </w:rPr>
        <w:t>Midwife –Maternity Unit State Specialist Hospital Gombe</w:t>
      </w:r>
    </w:p>
    <w:p w:rsidR="00910AAD" w:rsidRPr="00910AAD" w:rsidRDefault="00925409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 </w:t>
      </w:r>
      <w:r w:rsidR="00910AAD" w:rsidRPr="00910AAD">
        <w:rPr>
          <w:rFonts w:cs="Times New Roman"/>
          <w:b w:val="0"/>
          <w:sz w:val="24"/>
        </w:rPr>
        <w:t>Admission of patient</w:t>
      </w:r>
    </w:p>
    <w:p w:rsidR="00910AAD" w:rsidRPr="00910AAD" w:rsidRDefault="00925409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 </w:t>
      </w:r>
      <w:r w:rsidR="00910AAD" w:rsidRPr="00910AAD">
        <w:rPr>
          <w:rFonts w:cs="Times New Roman"/>
          <w:b w:val="0"/>
          <w:sz w:val="24"/>
        </w:rPr>
        <w:t xml:space="preserve"> Management of complicated cases </w:t>
      </w:r>
    </w:p>
    <w:p w:rsidR="00910AAD" w:rsidRPr="00910AAD" w:rsidRDefault="00910AAD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 w:rsidRPr="00910AAD">
        <w:rPr>
          <w:rFonts w:cs="Times New Roman"/>
          <w:b w:val="0"/>
          <w:sz w:val="24"/>
        </w:rPr>
        <w:lastRenderedPageBreak/>
        <w:t xml:space="preserve"> Basic obstetric care </w:t>
      </w:r>
    </w:p>
    <w:p w:rsidR="00910AAD" w:rsidRPr="00910AAD" w:rsidRDefault="00910AAD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 w:rsidRPr="00910AAD">
        <w:rPr>
          <w:rFonts w:cs="Times New Roman"/>
          <w:b w:val="0"/>
          <w:sz w:val="24"/>
        </w:rPr>
        <w:t xml:space="preserve"> Conducting </w:t>
      </w:r>
      <w:r w:rsidR="00E00A2C">
        <w:rPr>
          <w:rFonts w:cs="Times New Roman"/>
          <w:b w:val="0"/>
          <w:sz w:val="24"/>
        </w:rPr>
        <w:t xml:space="preserve">a </w:t>
      </w:r>
      <w:r w:rsidRPr="00910AAD">
        <w:rPr>
          <w:rFonts w:cs="Times New Roman"/>
          <w:b w:val="0"/>
          <w:sz w:val="24"/>
        </w:rPr>
        <w:t>successful delivery/respectful maternal care</w:t>
      </w:r>
    </w:p>
    <w:p w:rsidR="00910AAD" w:rsidRPr="00910AAD" w:rsidRDefault="00925409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 </w:t>
      </w:r>
      <w:r w:rsidR="00910AAD" w:rsidRPr="00910AAD">
        <w:rPr>
          <w:rFonts w:cs="Times New Roman"/>
          <w:b w:val="0"/>
          <w:sz w:val="24"/>
        </w:rPr>
        <w:t xml:space="preserve"> Health education/ documentation and report writing </w:t>
      </w:r>
    </w:p>
    <w:p w:rsidR="00910AAD" w:rsidRPr="00995A99" w:rsidRDefault="00910AAD" w:rsidP="00910AAD">
      <w:pPr>
        <w:pStyle w:val="Heading1"/>
        <w:numPr>
          <w:ilvl w:val="0"/>
          <w:numId w:val="27"/>
        </w:numPr>
        <w:rPr>
          <w:rFonts w:cs="Times New Roman"/>
          <w:sz w:val="24"/>
        </w:rPr>
      </w:pPr>
      <w:r w:rsidRPr="00995A99">
        <w:rPr>
          <w:rFonts w:cs="Times New Roman"/>
          <w:sz w:val="24"/>
        </w:rPr>
        <w:t xml:space="preserve">2017 - 2018 </w:t>
      </w:r>
    </w:p>
    <w:p w:rsidR="00910AAD" w:rsidRPr="00995A99" w:rsidRDefault="00910AAD" w:rsidP="00910AAD">
      <w:pPr>
        <w:pStyle w:val="Heading1"/>
        <w:numPr>
          <w:ilvl w:val="0"/>
          <w:numId w:val="27"/>
        </w:numPr>
        <w:rPr>
          <w:rFonts w:cs="Times New Roman"/>
          <w:sz w:val="24"/>
        </w:rPr>
      </w:pPr>
      <w:r w:rsidRPr="00995A99">
        <w:rPr>
          <w:rFonts w:cs="Times New Roman"/>
          <w:sz w:val="24"/>
        </w:rPr>
        <w:t xml:space="preserve">Midwife –Jos University Teaching Hospital (JUTH) Family Planning and Cervical Cancer Unit </w:t>
      </w:r>
    </w:p>
    <w:p w:rsidR="00910AAD" w:rsidRDefault="00910AAD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 w:rsidRPr="00910AAD">
        <w:rPr>
          <w:rFonts w:cs="Times New Roman"/>
          <w:b w:val="0"/>
          <w:sz w:val="24"/>
        </w:rPr>
        <w:t xml:space="preserve"> Counseling client and health education </w:t>
      </w:r>
    </w:p>
    <w:p w:rsidR="00995A99" w:rsidRDefault="00995A99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2"/>
        </w:rPr>
      </w:pPr>
      <w:r w:rsidRPr="00995A99">
        <w:rPr>
          <w:rFonts w:cs="Times New Roman"/>
          <w:b w:val="0"/>
          <w:sz w:val="22"/>
        </w:rPr>
        <w:t>ANC</w:t>
      </w:r>
    </w:p>
    <w:p w:rsidR="00995A99" w:rsidRPr="00995A99" w:rsidRDefault="00995A99" w:rsidP="00910AAD">
      <w:pPr>
        <w:pStyle w:val="Heading1"/>
        <w:numPr>
          <w:ilvl w:val="0"/>
          <w:numId w:val="27"/>
        </w:numPr>
        <w:rPr>
          <w:rFonts w:cs="Times New Roman"/>
          <w:sz w:val="22"/>
        </w:rPr>
      </w:pPr>
      <w:r w:rsidRPr="00995A99">
        <w:rPr>
          <w:rFonts w:cs="Times New Roman"/>
          <w:sz w:val="22"/>
        </w:rPr>
        <w:t>PHC Bambam 2015</w:t>
      </w:r>
    </w:p>
    <w:p w:rsidR="00995A99" w:rsidRDefault="00995A99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2"/>
        </w:rPr>
      </w:pPr>
      <w:r>
        <w:rPr>
          <w:rFonts w:cs="Times New Roman"/>
          <w:b w:val="0"/>
          <w:sz w:val="22"/>
        </w:rPr>
        <w:t xml:space="preserve">Health education </w:t>
      </w:r>
    </w:p>
    <w:p w:rsidR="00995A99" w:rsidRDefault="00995A99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2"/>
        </w:rPr>
      </w:pPr>
      <w:r>
        <w:rPr>
          <w:rFonts w:cs="Times New Roman"/>
          <w:b w:val="0"/>
          <w:sz w:val="22"/>
        </w:rPr>
        <w:t>Community outreach</w:t>
      </w:r>
    </w:p>
    <w:p w:rsidR="00995A99" w:rsidRDefault="00995A99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2"/>
        </w:rPr>
      </w:pPr>
      <w:r>
        <w:rPr>
          <w:rFonts w:cs="Times New Roman"/>
          <w:b w:val="0"/>
          <w:sz w:val="22"/>
        </w:rPr>
        <w:t xml:space="preserve">Conducting of the delivery </w:t>
      </w:r>
    </w:p>
    <w:p w:rsidR="00995A99" w:rsidRDefault="00995A99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2"/>
        </w:rPr>
      </w:pPr>
      <w:r>
        <w:rPr>
          <w:rFonts w:cs="Times New Roman"/>
          <w:b w:val="0"/>
          <w:sz w:val="22"/>
        </w:rPr>
        <w:t xml:space="preserve">Basic life support </w:t>
      </w:r>
    </w:p>
    <w:p w:rsidR="00995A99" w:rsidRPr="00995A99" w:rsidRDefault="00995A99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2"/>
        </w:rPr>
      </w:pPr>
      <w:r>
        <w:rPr>
          <w:rFonts w:cs="Times New Roman"/>
          <w:b w:val="0"/>
          <w:sz w:val="22"/>
        </w:rPr>
        <w:t xml:space="preserve">Referral services  </w:t>
      </w:r>
    </w:p>
    <w:p w:rsidR="00910AAD" w:rsidRPr="00995A99" w:rsidRDefault="00910AAD" w:rsidP="00910AAD">
      <w:pPr>
        <w:pStyle w:val="Heading1"/>
        <w:numPr>
          <w:ilvl w:val="0"/>
          <w:numId w:val="27"/>
        </w:numPr>
        <w:rPr>
          <w:rFonts w:cs="Times New Roman"/>
          <w:sz w:val="24"/>
        </w:rPr>
      </w:pPr>
      <w:r w:rsidRPr="00995A99">
        <w:rPr>
          <w:rFonts w:cs="Times New Roman"/>
          <w:sz w:val="24"/>
        </w:rPr>
        <w:t xml:space="preserve">2014 - 2016 </w:t>
      </w:r>
    </w:p>
    <w:p w:rsidR="00910AAD" w:rsidRPr="00995A99" w:rsidRDefault="00910AAD" w:rsidP="00910AAD">
      <w:pPr>
        <w:pStyle w:val="Heading1"/>
        <w:numPr>
          <w:ilvl w:val="0"/>
          <w:numId w:val="27"/>
        </w:numPr>
        <w:rPr>
          <w:rFonts w:cs="Times New Roman"/>
          <w:sz w:val="24"/>
        </w:rPr>
      </w:pPr>
      <w:r w:rsidRPr="00995A99">
        <w:rPr>
          <w:rFonts w:cs="Times New Roman"/>
          <w:sz w:val="24"/>
        </w:rPr>
        <w:t>General Nurse-Cottage Hospital Hinna</w:t>
      </w:r>
    </w:p>
    <w:p w:rsidR="00910AAD" w:rsidRPr="00910AAD" w:rsidRDefault="00925409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 </w:t>
      </w:r>
      <w:r w:rsidR="00910AAD" w:rsidRPr="00910AAD">
        <w:rPr>
          <w:rFonts w:cs="Times New Roman"/>
          <w:b w:val="0"/>
          <w:sz w:val="24"/>
        </w:rPr>
        <w:t xml:space="preserve"> Admission/Bed making</w:t>
      </w:r>
    </w:p>
    <w:p w:rsidR="00910AAD" w:rsidRPr="00910AAD" w:rsidRDefault="00925409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 </w:t>
      </w:r>
      <w:r w:rsidR="00910AAD" w:rsidRPr="00910AAD">
        <w:rPr>
          <w:rFonts w:cs="Times New Roman"/>
          <w:b w:val="0"/>
          <w:sz w:val="24"/>
        </w:rPr>
        <w:t xml:space="preserve"> Medication</w:t>
      </w:r>
    </w:p>
    <w:p w:rsidR="00910AAD" w:rsidRPr="00910AAD" w:rsidRDefault="00925409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 </w:t>
      </w:r>
      <w:r w:rsidR="00910AAD" w:rsidRPr="00910AAD">
        <w:rPr>
          <w:rFonts w:cs="Times New Roman"/>
          <w:b w:val="0"/>
          <w:sz w:val="24"/>
        </w:rPr>
        <w:t xml:space="preserve"> Documentation/Report writing</w:t>
      </w:r>
    </w:p>
    <w:p w:rsidR="00910AAD" w:rsidRPr="00910AAD" w:rsidRDefault="00925409" w:rsidP="00910AAD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 </w:t>
      </w:r>
      <w:r w:rsidR="00910AAD" w:rsidRPr="00910AAD">
        <w:rPr>
          <w:rFonts w:cs="Times New Roman"/>
          <w:b w:val="0"/>
          <w:sz w:val="24"/>
        </w:rPr>
        <w:t xml:space="preserve"> Health education</w:t>
      </w:r>
    </w:p>
    <w:p w:rsidR="00705ACA" w:rsidRDefault="00705ACA" w:rsidP="00705ACA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 </w:t>
      </w:r>
      <w:r w:rsidR="00995A99">
        <w:rPr>
          <w:rFonts w:cs="Times New Roman"/>
          <w:b w:val="0"/>
          <w:sz w:val="24"/>
        </w:rPr>
        <w:t xml:space="preserve">Wound dressing </w:t>
      </w:r>
    </w:p>
    <w:p w:rsidR="00995A99" w:rsidRDefault="00995A99" w:rsidP="00705ACA">
      <w:pPr>
        <w:pStyle w:val="Heading1"/>
        <w:numPr>
          <w:ilvl w:val="0"/>
          <w:numId w:val="27"/>
        </w:numPr>
        <w:rPr>
          <w:rFonts w:cs="Times New Roman"/>
          <w:b w:val="0"/>
          <w:sz w:val="24"/>
        </w:rPr>
      </w:pPr>
      <w:r>
        <w:rPr>
          <w:rFonts w:cs="Times New Roman"/>
          <w:b w:val="0"/>
          <w:sz w:val="24"/>
        </w:rPr>
        <w:t xml:space="preserve">Working with physician </w:t>
      </w:r>
    </w:p>
    <w:p w:rsidR="00E607C9" w:rsidRDefault="00E607C9" w:rsidP="00E607C9">
      <w:pPr>
        <w:pStyle w:val="Heading1"/>
        <w:ind w:left="360"/>
        <w:rPr>
          <w:rFonts w:cs="Times New Roman"/>
          <w:b w:val="0"/>
          <w:sz w:val="24"/>
        </w:rPr>
      </w:pPr>
    </w:p>
    <w:p w:rsidR="00995A99" w:rsidRPr="00612819" w:rsidRDefault="00995A99" w:rsidP="00995A99">
      <w:pPr>
        <w:pStyle w:val="Heading1"/>
        <w:rPr>
          <w:bCs/>
          <w:iCs/>
          <w:color w:val="000000" w:themeColor="text1"/>
          <w:sz w:val="32"/>
          <w:lang w:val="en-ZA"/>
        </w:rPr>
      </w:pPr>
      <w:r w:rsidRPr="00612819">
        <w:rPr>
          <w:bCs/>
          <w:iCs/>
          <w:color w:val="000000" w:themeColor="text1"/>
          <w:sz w:val="32"/>
          <w:lang w:val="en-ZA"/>
        </w:rPr>
        <w:t>SEMINARS /WORKSHOP ATTENDED WITH DATE</w:t>
      </w:r>
    </w:p>
    <w:p w:rsidR="00995A99" w:rsidRPr="00AE301C" w:rsidRDefault="00995A99" w:rsidP="00995A99">
      <w:pPr>
        <w:pStyle w:val="Heading1"/>
        <w:numPr>
          <w:ilvl w:val="0"/>
          <w:numId w:val="26"/>
        </w:numPr>
        <w:rPr>
          <w:b w:val="0"/>
          <w:bCs/>
          <w:iCs/>
          <w:color w:val="000000" w:themeColor="text1"/>
          <w:sz w:val="24"/>
          <w:szCs w:val="24"/>
          <w:lang w:val="en-ZA"/>
        </w:rPr>
      </w:pPr>
      <w:r w:rsidRPr="00AE301C">
        <w:rPr>
          <w:b w:val="0"/>
          <w:bCs/>
          <w:iCs/>
          <w:color w:val="000000" w:themeColor="text1"/>
          <w:sz w:val="24"/>
          <w:szCs w:val="24"/>
          <w:lang w:val="en-ZA"/>
        </w:rPr>
        <w:t xml:space="preserve">Lifesaving skills/ infant resuscitation organized by </w:t>
      </w:r>
      <w:proofErr w:type="gramStart"/>
      <w:r w:rsidRPr="00AE301C">
        <w:rPr>
          <w:b w:val="0"/>
          <w:bCs/>
          <w:iCs/>
          <w:color w:val="000000" w:themeColor="text1"/>
          <w:sz w:val="24"/>
          <w:szCs w:val="24"/>
          <w:lang w:val="en-ZA"/>
        </w:rPr>
        <w:t>unicef</w:t>
      </w:r>
      <w:proofErr w:type="gramEnd"/>
      <w:r w:rsidRPr="00AE301C">
        <w:rPr>
          <w:b w:val="0"/>
          <w:bCs/>
          <w:iCs/>
          <w:color w:val="000000" w:themeColor="text1"/>
          <w:sz w:val="24"/>
          <w:szCs w:val="24"/>
          <w:lang w:val="en-ZA"/>
        </w:rPr>
        <w:t xml:space="preserve"> October 2020</w:t>
      </w:r>
    </w:p>
    <w:p w:rsidR="00995A99" w:rsidRPr="00AE301C" w:rsidRDefault="00995A99" w:rsidP="00995A99">
      <w:pPr>
        <w:pStyle w:val="Heading1"/>
        <w:numPr>
          <w:ilvl w:val="0"/>
          <w:numId w:val="26"/>
        </w:numPr>
        <w:rPr>
          <w:b w:val="0"/>
          <w:bCs/>
          <w:iCs/>
          <w:color w:val="000000" w:themeColor="text1"/>
          <w:sz w:val="24"/>
          <w:lang w:val="en-ZA"/>
        </w:rPr>
      </w:pPr>
      <w:r w:rsidRPr="00AE301C">
        <w:rPr>
          <w:b w:val="0"/>
          <w:bCs/>
          <w:iCs/>
          <w:color w:val="000000" w:themeColor="text1"/>
          <w:sz w:val="24"/>
          <w:szCs w:val="24"/>
          <w:lang w:val="en-ZA"/>
        </w:rPr>
        <w:t>Used of long acting method (insertion and removal and it important organised by</w:t>
      </w:r>
      <w:r w:rsidRPr="00AE301C">
        <w:rPr>
          <w:b w:val="0"/>
          <w:bCs/>
          <w:iCs/>
          <w:color w:val="000000" w:themeColor="text1"/>
          <w:sz w:val="20"/>
          <w:lang w:val="en-ZA"/>
        </w:rPr>
        <w:t xml:space="preserve"> </w:t>
      </w:r>
      <w:r w:rsidRPr="00AE301C">
        <w:rPr>
          <w:b w:val="0"/>
          <w:bCs/>
          <w:iCs/>
          <w:color w:val="000000" w:themeColor="text1"/>
          <w:sz w:val="24"/>
          <w:lang w:val="en-ZA"/>
        </w:rPr>
        <w:t xml:space="preserve">mariestop May 2020 </w:t>
      </w:r>
    </w:p>
    <w:p w:rsidR="00995A99" w:rsidRPr="00AE301C" w:rsidRDefault="00995A99" w:rsidP="00995A99">
      <w:pPr>
        <w:pStyle w:val="Heading1"/>
        <w:numPr>
          <w:ilvl w:val="0"/>
          <w:numId w:val="26"/>
        </w:numPr>
        <w:rPr>
          <w:b w:val="0"/>
          <w:bCs/>
          <w:iCs/>
          <w:color w:val="000000" w:themeColor="text1"/>
          <w:sz w:val="24"/>
          <w:lang w:val="en-ZA"/>
        </w:rPr>
      </w:pPr>
      <w:r w:rsidRPr="00AE301C">
        <w:rPr>
          <w:b w:val="0"/>
          <w:bCs/>
          <w:iCs/>
          <w:color w:val="000000" w:themeColor="text1"/>
          <w:sz w:val="24"/>
          <w:lang w:val="en-ZA"/>
        </w:rPr>
        <w:t xml:space="preserve">Covid-19 intervention/ management and prevention April 2020 Organized by NCDC </w:t>
      </w:r>
    </w:p>
    <w:p w:rsidR="00995A99" w:rsidRPr="00AE301C" w:rsidRDefault="00995A99" w:rsidP="00995A99">
      <w:pPr>
        <w:pStyle w:val="Heading1"/>
        <w:numPr>
          <w:ilvl w:val="0"/>
          <w:numId w:val="26"/>
        </w:numPr>
        <w:rPr>
          <w:b w:val="0"/>
          <w:bCs/>
          <w:iCs/>
          <w:color w:val="000000" w:themeColor="text1"/>
          <w:sz w:val="24"/>
          <w:lang w:val="en-ZA"/>
        </w:rPr>
      </w:pPr>
      <w:r w:rsidRPr="00AE301C">
        <w:rPr>
          <w:b w:val="0"/>
          <w:bCs/>
          <w:iCs/>
          <w:color w:val="000000" w:themeColor="text1"/>
          <w:sz w:val="24"/>
          <w:lang w:val="en-ZA"/>
        </w:rPr>
        <w:t xml:space="preserve">Basic emergency and new-born care organized by NUFPA In collaboration with ministry of Health Gombe State May 2019 </w:t>
      </w:r>
    </w:p>
    <w:p w:rsidR="00995A99" w:rsidRPr="00AE301C" w:rsidRDefault="00995A99" w:rsidP="00995A99">
      <w:pPr>
        <w:pStyle w:val="Heading1"/>
        <w:numPr>
          <w:ilvl w:val="0"/>
          <w:numId w:val="26"/>
        </w:numPr>
        <w:rPr>
          <w:b w:val="0"/>
          <w:bCs/>
          <w:iCs/>
          <w:color w:val="000000" w:themeColor="text1"/>
          <w:sz w:val="24"/>
          <w:lang w:val="en-ZA"/>
        </w:rPr>
      </w:pPr>
      <w:r w:rsidRPr="00AE301C">
        <w:rPr>
          <w:b w:val="0"/>
          <w:bCs/>
          <w:iCs/>
          <w:color w:val="000000" w:themeColor="text1"/>
          <w:sz w:val="24"/>
          <w:lang w:val="en-ZA"/>
        </w:rPr>
        <w:t>Six weeks training in family planning as family planning provider organized by Planned Parenthood federation of Nigerian Plateau State, with Certificate March 2019</w:t>
      </w:r>
    </w:p>
    <w:p w:rsidR="00995A99" w:rsidRDefault="00995A99" w:rsidP="00995A99">
      <w:pPr>
        <w:pStyle w:val="Heading1"/>
        <w:numPr>
          <w:ilvl w:val="0"/>
          <w:numId w:val="26"/>
        </w:numPr>
        <w:rPr>
          <w:b w:val="0"/>
          <w:bCs/>
          <w:iCs/>
          <w:color w:val="000000" w:themeColor="text1"/>
          <w:sz w:val="24"/>
          <w:lang w:val="en-ZA"/>
        </w:rPr>
      </w:pPr>
      <w:r w:rsidRPr="00AE301C">
        <w:rPr>
          <w:b w:val="0"/>
          <w:bCs/>
          <w:iCs/>
          <w:color w:val="000000" w:themeColor="text1"/>
          <w:sz w:val="24"/>
          <w:lang w:val="en-ZA"/>
        </w:rPr>
        <w:t xml:space="preserve">Saving skills/cervical cancer screening HIV/AIDS counselling organized by college of midwifery vom, with Certificate January 2018    </w:t>
      </w:r>
    </w:p>
    <w:p w:rsidR="00995A99" w:rsidRDefault="00995A99" w:rsidP="00995A99">
      <w:pPr>
        <w:pStyle w:val="Heading1"/>
        <w:rPr>
          <w:b w:val="0"/>
          <w:bCs/>
          <w:iCs/>
          <w:color w:val="000000" w:themeColor="text1"/>
          <w:sz w:val="24"/>
          <w:lang w:val="en-ZA"/>
        </w:rPr>
      </w:pPr>
    </w:p>
    <w:p w:rsidR="00995A99" w:rsidRPr="00DA16A4" w:rsidRDefault="00995A99" w:rsidP="00E607C9">
      <w:pPr>
        <w:pStyle w:val="Heading1"/>
        <w:ind w:left="360"/>
        <w:rPr>
          <w:rFonts w:cs="Times New Roman"/>
          <w:b w:val="0"/>
          <w:sz w:val="24"/>
        </w:rPr>
      </w:pPr>
    </w:p>
    <w:p w:rsidR="00E607C9" w:rsidRDefault="00E607C9" w:rsidP="00E607C9"/>
    <w:p w:rsidR="00661E13" w:rsidRDefault="00661E13" w:rsidP="00661E13">
      <w:pPr>
        <w:pStyle w:val="Heading1"/>
        <w:rPr>
          <w:bCs/>
          <w:iCs/>
          <w:color w:val="000000" w:themeColor="text1"/>
          <w:sz w:val="32"/>
          <w:lang w:val="en-ZA"/>
        </w:rPr>
      </w:pPr>
      <w:r w:rsidRPr="002B026F">
        <w:rPr>
          <w:bCs/>
          <w:iCs/>
          <w:color w:val="000000" w:themeColor="text1"/>
          <w:sz w:val="32"/>
          <w:lang w:val="en-ZA"/>
        </w:rPr>
        <w:t>SKILLS</w:t>
      </w:r>
    </w:p>
    <w:p w:rsidR="006051E0" w:rsidRPr="00F5555A" w:rsidRDefault="006051E0" w:rsidP="00F5555A">
      <w:pPr>
        <w:pStyle w:val="Heading1"/>
        <w:numPr>
          <w:ilvl w:val="0"/>
          <w:numId w:val="25"/>
        </w:numPr>
        <w:rPr>
          <w:b w:val="0"/>
          <w:bCs/>
          <w:iCs/>
          <w:color w:val="000000" w:themeColor="text1"/>
          <w:sz w:val="24"/>
          <w:lang w:val="en-ZA"/>
        </w:rPr>
      </w:pPr>
      <w:r w:rsidRPr="00F5555A">
        <w:rPr>
          <w:b w:val="0"/>
          <w:bCs/>
          <w:iCs/>
          <w:color w:val="000000" w:themeColor="text1"/>
          <w:sz w:val="24"/>
          <w:lang w:val="en-ZA"/>
        </w:rPr>
        <w:t>Excellent knowledge of Nigerian humanitarian projects.</w:t>
      </w:r>
    </w:p>
    <w:p w:rsidR="006051E0" w:rsidRPr="00F5555A" w:rsidRDefault="006051E0" w:rsidP="00F5555A">
      <w:pPr>
        <w:pStyle w:val="Heading1"/>
        <w:numPr>
          <w:ilvl w:val="0"/>
          <w:numId w:val="25"/>
        </w:numPr>
        <w:rPr>
          <w:b w:val="0"/>
          <w:bCs/>
          <w:iCs/>
          <w:color w:val="000000" w:themeColor="text1"/>
          <w:sz w:val="24"/>
          <w:lang w:val="en-ZA"/>
        </w:rPr>
      </w:pPr>
      <w:r w:rsidRPr="00F5555A">
        <w:rPr>
          <w:b w:val="0"/>
          <w:bCs/>
          <w:iCs/>
          <w:color w:val="000000" w:themeColor="text1"/>
          <w:sz w:val="24"/>
          <w:lang w:val="en-ZA"/>
        </w:rPr>
        <w:t>E</w:t>
      </w:r>
      <w:r w:rsidR="00A77121" w:rsidRPr="00F5555A">
        <w:rPr>
          <w:b w:val="0"/>
          <w:bCs/>
          <w:iCs/>
          <w:color w:val="000000" w:themeColor="text1"/>
          <w:sz w:val="24"/>
          <w:lang w:val="en-ZA"/>
        </w:rPr>
        <w:t>x</w:t>
      </w:r>
      <w:r w:rsidRPr="00F5555A">
        <w:rPr>
          <w:b w:val="0"/>
          <w:bCs/>
          <w:iCs/>
          <w:color w:val="000000" w:themeColor="text1"/>
          <w:sz w:val="24"/>
          <w:lang w:val="en-ZA"/>
        </w:rPr>
        <w:t>tremely flexible with ability to cope with stress.</w:t>
      </w:r>
    </w:p>
    <w:p w:rsidR="00A77121" w:rsidRPr="00F5555A" w:rsidRDefault="00A77121" w:rsidP="00F5555A">
      <w:pPr>
        <w:pStyle w:val="Heading1"/>
        <w:numPr>
          <w:ilvl w:val="0"/>
          <w:numId w:val="25"/>
        </w:numPr>
        <w:rPr>
          <w:b w:val="0"/>
          <w:bCs/>
          <w:iCs/>
          <w:color w:val="000000" w:themeColor="text1"/>
          <w:sz w:val="24"/>
          <w:lang w:val="en-ZA"/>
        </w:rPr>
      </w:pPr>
      <w:r w:rsidRPr="00F5555A">
        <w:rPr>
          <w:b w:val="0"/>
          <w:bCs/>
          <w:iCs/>
          <w:color w:val="000000" w:themeColor="text1"/>
          <w:sz w:val="24"/>
          <w:lang w:val="en-ZA"/>
        </w:rPr>
        <w:t xml:space="preserve">Experience with data collection, report writing and documentation </w:t>
      </w:r>
    </w:p>
    <w:p w:rsidR="00A77121" w:rsidRPr="00F5555A" w:rsidRDefault="00A77121" w:rsidP="00F5555A">
      <w:pPr>
        <w:pStyle w:val="Heading1"/>
        <w:numPr>
          <w:ilvl w:val="0"/>
          <w:numId w:val="25"/>
        </w:numPr>
        <w:rPr>
          <w:b w:val="0"/>
          <w:bCs/>
          <w:iCs/>
          <w:color w:val="000000" w:themeColor="text1"/>
          <w:sz w:val="24"/>
          <w:lang w:val="en-ZA"/>
        </w:rPr>
      </w:pPr>
      <w:r w:rsidRPr="00F5555A">
        <w:rPr>
          <w:b w:val="0"/>
          <w:bCs/>
          <w:iCs/>
          <w:color w:val="000000" w:themeColor="text1"/>
          <w:sz w:val="24"/>
          <w:lang w:val="en-ZA"/>
        </w:rPr>
        <w:t>Excellent communication and public speaking skills, writing and presentation</w:t>
      </w:r>
    </w:p>
    <w:p w:rsidR="00A77121" w:rsidRPr="00F5555A" w:rsidRDefault="00A77121" w:rsidP="00F5555A">
      <w:pPr>
        <w:pStyle w:val="Heading1"/>
        <w:numPr>
          <w:ilvl w:val="0"/>
          <w:numId w:val="25"/>
        </w:numPr>
        <w:rPr>
          <w:b w:val="0"/>
          <w:bCs/>
          <w:iCs/>
          <w:color w:val="000000" w:themeColor="text1"/>
          <w:sz w:val="24"/>
          <w:lang w:val="en-ZA"/>
        </w:rPr>
      </w:pPr>
      <w:r w:rsidRPr="00F5555A">
        <w:rPr>
          <w:b w:val="0"/>
          <w:bCs/>
          <w:iCs/>
          <w:color w:val="000000" w:themeColor="text1"/>
          <w:sz w:val="24"/>
          <w:lang w:val="en-ZA"/>
        </w:rPr>
        <w:t xml:space="preserve">Ability to adapt to changing situation within mission </w:t>
      </w:r>
    </w:p>
    <w:p w:rsidR="00A77121" w:rsidRPr="00F5555A" w:rsidRDefault="00A77121" w:rsidP="00F5555A">
      <w:pPr>
        <w:pStyle w:val="Heading1"/>
        <w:numPr>
          <w:ilvl w:val="0"/>
          <w:numId w:val="25"/>
        </w:numPr>
        <w:rPr>
          <w:b w:val="0"/>
          <w:bCs/>
          <w:iCs/>
          <w:color w:val="000000" w:themeColor="text1"/>
          <w:sz w:val="24"/>
          <w:lang w:val="en-ZA"/>
        </w:rPr>
      </w:pPr>
      <w:r w:rsidRPr="00F5555A">
        <w:rPr>
          <w:b w:val="0"/>
          <w:bCs/>
          <w:iCs/>
          <w:color w:val="000000" w:themeColor="text1"/>
          <w:sz w:val="24"/>
          <w:lang w:val="en-ZA"/>
        </w:rPr>
        <w:t xml:space="preserve">Leadership and team building capacity </w:t>
      </w:r>
    </w:p>
    <w:p w:rsidR="00A77121" w:rsidRPr="00F5555A" w:rsidRDefault="00A77121" w:rsidP="00F5555A">
      <w:pPr>
        <w:pStyle w:val="Heading1"/>
        <w:numPr>
          <w:ilvl w:val="0"/>
          <w:numId w:val="25"/>
        </w:numPr>
        <w:rPr>
          <w:b w:val="0"/>
          <w:bCs/>
          <w:iCs/>
          <w:color w:val="000000" w:themeColor="text1"/>
          <w:sz w:val="24"/>
          <w:lang w:val="en-ZA"/>
        </w:rPr>
      </w:pPr>
      <w:r w:rsidRPr="00F5555A">
        <w:rPr>
          <w:b w:val="0"/>
          <w:bCs/>
          <w:iCs/>
          <w:color w:val="000000" w:themeColor="text1"/>
          <w:sz w:val="24"/>
          <w:lang w:val="en-ZA"/>
        </w:rPr>
        <w:t>Approachable, diplomatic, able to work effectively to cross-cultural teams in a complex multi-site environment.</w:t>
      </w:r>
    </w:p>
    <w:p w:rsidR="00A77121" w:rsidRPr="00F5555A" w:rsidRDefault="00A77121" w:rsidP="00F5555A">
      <w:pPr>
        <w:pStyle w:val="Heading1"/>
        <w:numPr>
          <w:ilvl w:val="0"/>
          <w:numId w:val="25"/>
        </w:numPr>
        <w:rPr>
          <w:b w:val="0"/>
          <w:bCs/>
          <w:iCs/>
          <w:color w:val="000000" w:themeColor="text1"/>
          <w:sz w:val="24"/>
          <w:lang w:val="en-ZA"/>
        </w:rPr>
      </w:pPr>
      <w:r w:rsidRPr="00F5555A">
        <w:rPr>
          <w:b w:val="0"/>
          <w:bCs/>
          <w:iCs/>
          <w:color w:val="000000" w:themeColor="text1"/>
          <w:sz w:val="24"/>
          <w:lang w:val="en-ZA"/>
        </w:rPr>
        <w:t xml:space="preserve">Ability to work </w:t>
      </w:r>
      <w:r w:rsidR="00F5555A" w:rsidRPr="00F5555A">
        <w:rPr>
          <w:b w:val="0"/>
          <w:bCs/>
          <w:iCs/>
          <w:color w:val="000000" w:themeColor="text1"/>
          <w:sz w:val="24"/>
          <w:lang w:val="en-ZA"/>
        </w:rPr>
        <w:t xml:space="preserve">independently with minimal supervision </w:t>
      </w:r>
      <w:r w:rsidRPr="00F5555A">
        <w:rPr>
          <w:b w:val="0"/>
          <w:bCs/>
          <w:iCs/>
          <w:color w:val="000000" w:themeColor="text1"/>
          <w:sz w:val="24"/>
          <w:lang w:val="en-ZA"/>
        </w:rPr>
        <w:t xml:space="preserve">   </w:t>
      </w:r>
    </w:p>
    <w:p w:rsidR="00A77121" w:rsidRDefault="00A77121" w:rsidP="00661E13">
      <w:pPr>
        <w:pStyle w:val="Heading1"/>
        <w:rPr>
          <w:b w:val="0"/>
          <w:bCs/>
          <w:iCs/>
          <w:color w:val="000000" w:themeColor="text1"/>
          <w:sz w:val="24"/>
          <w:lang w:val="en-ZA"/>
        </w:rPr>
      </w:pPr>
    </w:p>
    <w:p w:rsidR="00705ACA" w:rsidRDefault="00705ACA" w:rsidP="00705ACA">
      <w:pPr>
        <w:pStyle w:val="Heading1"/>
        <w:rPr>
          <w:b w:val="0"/>
          <w:bCs/>
          <w:iCs/>
          <w:color w:val="000000" w:themeColor="text1"/>
          <w:sz w:val="24"/>
          <w:lang w:val="en-ZA"/>
        </w:rPr>
      </w:pPr>
    </w:p>
    <w:p w:rsidR="00705ACA" w:rsidRDefault="00705ACA" w:rsidP="00705ACA">
      <w:pPr>
        <w:pStyle w:val="Heading1"/>
        <w:rPr>
          <w:b w:val="0"/>
          <w:bCs/>
          <w:iCs/>
          <w:color w:val="000000" w:themeColor="text1"/>
          <w:sz w:val="24"/>
          <w:lang w:val="en-ZA"/>
        </w:rPr>
      </w:pPr>
    </w:p>
    <w:p w:rsidR="00705ACA" w:rsidRDefault="00705ACA" w:rsidP="00705ACA">
      <w:pPr>
        <w:pStyle w:val="Heading1"/>
        <w:rPr>
          <w:b w:val="0"/>
          <w:bCs/>
          <w:iCs/>
          <w:color w:val="000000" w:themeColor="text1"/>
          <w:sz w:val="24"/>
          <w:lang w:val="en-ZA"/>
        </w:rPr>
      </w:pPr>
    </w:p>
    <w:p w:rsidR="0088235A" w:rsidRPr="00AE301C" w:rsidRDefault="0088235A" w:rsidP="00705ACA">
      <w:pPr>
        <w:pStyle w:val="Heading1"/>
        <w:rPr>
          <w:b w:val="0"/>
          <w:bCs/>
          <w:iCs/>
          <w:color w:val="000000" w:themeColor="text1"/>
          <w:sz w:val="24"/>
          <w:lang w:val="en-ZA"/>
        </w:rPr>
      </w:pPr>
      <w:r w:rsidRPr="00AE301C">
        <w:rPr>
          <w:b w:val="0"/>
          <w:bCs/>
          <w:iCs/>
          <w:color w:val="000000" w:themeColor="text1"/>
          <w:sz w:val="24"/>
          <w:lang w:val="en-ZA"/>
        </w:rPr>
        <w:t xml:space="preserve"> </w:t>
      </w:r>
    </w:p>
    <w:p w:rsidR="00661E13" w:rsidRPr="002B026F" w:rsidRDefault="00661E13" w:rsidP="00661E13">
      <w:pPr>
        <w:pStyle w:val="Heading1"/>
        <w:rPr>
          <w:color w:val="000000" w:themeColor="text1"/>
          <w:sz w:val="32"/>
        </w:rPr>
      </w:pPr>
      <w:r w:rsidRPr="002B026F">
        <w:rPr>
          <w:color w:val="000000" w:themeColor="text1"/>
          <w:sz w:val="32"/>
        </w:rPr>
        <w:t>LANGUAGES</w:t>
      </w:r>
    </w:p>
    <w:p w:rsidR="00661E13" w:rsidRPr="00DA16A4" w:rsidRDefault="00995A99" w:rsidP="00661E13">
      <w:pPr>
        <w:rPr>
          <w:rFonts w:asciiTheme="majorHAnsi" w:hAnsiTheme="majorHAnsi"/>
          <w:color w:val="000000" w:themeColor="text1"/>
          <w:sz w:val="24"/>
          <w:szCs w:val="26"/>
        </w:rPr>
      </w:pPr>
      <w:r>
        <w:rPr>
          <w:rFonts w:asciiTheme="majorHAnsi" w:hAnsiTheme="majorHAnsi"/>
          <w:color w:val="000000" w:themeColor="text1"/>
          <w:sz w:val="24"/>
          <w:szCs w:val="26"/>
        </w:rPr>
        <w:t>English, Hausa</w:t>
      </w:r>
      <w:proofErr w:type="gramStart"/>
      <w:r>
        <w:rPr>
          <w:rFonts w:asciiTheme="majorHAnsi" w:hAnsiTheme="majorHAnsi"/>
          <w:color w:val="000000" w:themeColor="text1"/>
          <w:sz w:val="24"/>
          <w:szCs w:val="26"/>
        </w:rPr>
        <w:t>,Kanuri</w:t>
      </w:r>
      <w:proofErr w:type="gramEnd"/>
      <w:r>
        <w:rPr>
          <w:rFonts w:asciiTheme="majorHAnsi" w:hAnsiTheme="majorHAnsi"/>
          <w:color w:val="000000" w:themeColor="text1"/>
          <w:sz w:val="24"/>
          <w:szCs w:val="26"/>
        </w:rPr>
        <w:t>, Tangale and Dadiya</w:t>
      </w:r>
    </w:p>
    <w:p w:rsidR="00661E13" w:rsidRPr="00DA16A4" w:rsidRDefault="00661E13" w:rsidP="00661E13">
      <w:pPr>
        <w:pStyle w:val="Heading1"/>
        <w:rPr>
          <w:color w:val="000000" w:themeColor="text1"/>
          <w:sz w:val="32"/>
        </w:rPr>
      </w:pPr>
      <w:r w:rsidRPr="002B026F">
        <w:rPr>
          <w:color w:val="000000" w:themeColor="text1"/>
          <w:sz w:val="32"/>
        </w:rPr>
        <w:t>HOBBIES</w:t>
      </w:r>
    </w:p>
    <w:tbl>
      <w:tblPr>
        <w:tblStyle w:val="TableGrid"/>
        <w:tblW w:w="509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1"/>
        <w:gridCol w:w="5331"/>
      </w:tblGrid>
      <w:tr w:rsidR="00661E13" w:rsidRPr="00DA16A4" w:rsidTr="00E97A1A">
        <w:trPr>
          <w:trHeight w:val="301"/>
        </w:trPr>
        <w:tc>
          <w:tcPr>
            <w:tcW w:w="4767" w:type="dxa"/>
          </w:tcPr>
          <w:p w:rsidR="00661E13" w:rsidRDefault="00612819" w:rsidP="005439BE">
            <w:pPr>
              <w:pStyle w:val="ListBullet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6"/>
                <w:lang w:val="en-GB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6"/>
                <w:lang w:val="en-GB"/>
              </w:rPr>
              <w:t xml:space="preserve">Reading </w:t>
            </w:r>
          </w:p>
          <w:p w:rsidR="00612819" w:rsidRPr="00DA16A4" w:rsidRDefault="00612819" w:rsidP="005439BE">
            <w:pPr>
              <w:pStyle w:val="ListBullet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6"/>
                <w:lang w:val="en-GB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6"/>
                <w:lang w:val="en-GB"/>
              </w:rPr>
              <w:t xml:space="preserve">Travelling </w:t>
            </w:r>
          </w:p>
        </w:tc>
        <w:tc>
          <w:tcPr>
            <w:tcW w:w="4767" w:type="dxa"/>
            <w:tcMar>
              <w:left w:w="360" w:type="dxa"/>
            </w:tcMar>
          </w:tcPr>
          <w:p w:rsidR="00661E13" w:rsidRDefault="00F50571" w:rsidP="003E4662">
            <w:pPr>
              <w:pStyle w:val="ListBullet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6"/>
                <w:lang w:val="en-GB"/>
              </w:rPr>
            </w:pPr>
            <w:r w:rsidRPr="00DA16A4">
              <w:rPr>
                <w:rFonts w:asciiTheme="majorHAnsi" w:hAnsiTheme="majorHAnsi"/>
                <w:color w:val="000000" w:themeColor="text1"/>
                <w:sz w:val="24"/>
                <w:szCs w:val="26"/>
                <w:lang w:val="en-GB"/>
              </w:rPr>
              <w:t>Listening to Music</w:t>
            </w:r>
          </w:p>
          <w:p w:rsidR="00612819" w:rsidRDefault="00612819" w:rsidP="003E4662">
            <w:pPr>
              <w:pStyle w:val="ListBullet"/>
              <w:numPr>
                <w:ilvl w:val="0"/>
                <w:numId w:val="14"/>
              </w:numPr>
              <w:rPr>
                <w:rFonts w:asciiTheme="majorHAnsi" w:hAnsiTheme="majorHAnsi"/>
                <w:color w:val="000000" w:themeColor="text1"/>
                <w:sz w:val="24"/>
                <w:szCs w:val="26"/>
                <w:lang w:val="en-GB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6"/>
                <w:lang w:val="en-GB"/>
              </w:rPr>
              <w:t xml:space="preserve">Sport </w:t>
            </w:r>
          </w:p>
          <w:p w:rsidR="00612819" w:rsidRPr="00DA16A4" w:rsidRDefault="00612819" w:rsidP="00612819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color w:val="000000" w:themeColor="text1"/>
                <w:sz w:val="24"/>
                <w:szCs w:val="26"/>
                <w:lang w:val="en-GB"/>
              </w:rPr>
            </w:pPr>
          </w:p>
        </w:tc>
      </w:tr>
    </w:tbl>
    <w:p w:rsidR="00661E13" w:rsidRPr="002B026F" w:rsidRDefault="00661E13" w:rsidP="00285770">
      <w:pPr>
        <w:pStyle w:val="Heading1"/>
        <w:pBdr>
          <w:top w:val="single" w:sz="4" w:space="1" w:color="A6A6A6" w:themeColor="background1" w:themeShade="A6"/>
        </w:pBdr>
        <w:rPr>
          <w:color w:val="000000" w:themeColor="text1"/>
          <w:sz w:val="32"/>
        </w:rPr>
      </w:pPr>
      <w:r w:rsidRPr="002B026F">
        <w:rPr>
          <w:color w:val="000000" w:themeColor="text1"/>
          <w:sz w:val="32"/>
        </w:rPr>
        <w:t>REFEREES</w:t>
      </w:r>
    </w:p>
    <w:tbl>
      <w:tblPr>
        <w:tblStyle w:val="TableGrid"/>
        <w:tblW w:w="5000" w:type="pct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562"/>
        <w:gridCol w:w="147"/>
        <w:gridCol w:w="4724"/>
        <w:gridCol w:w="4472"/>
        <w:gridCol w:w="562"/>
      </w:tblGrid>
      <w:tr w:rsidR="002B026F" w:rsidRPr="002B026F" w:rsidTr="0044417A">
        <w:tc>
          <w:tcPr>
            <w:tcW w:w="562" w:type="dxa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:rsidR="00661E13" w:rsidRPr="002B026F" w:rsidRDefault="00661E13" w:rsidP="00E97A1A">
            <w:pPr>
              <w:pStyle w:val="RowHead"/>
              <w:rPr>
                <w:color w:val="000000" w:themeColor="text1"/>
                <w:sz w:val="20"/>
              </w:rPr>
            </w:pPr>
          </w:p>
        </w:tc>
        <w:tc>
          <w:tcPr>
            <w:tcW w:w="4871" w:type="dxa"/>
            <w:gridSpan w:val="2"/>
            <w:tcBorders>
              <w:bottom w:val="single" w:sz="4" w:space="0" w:color="F2F2F2" w:themeColor="background1" w:themeShade="F2"/>
            </w:tcBorders>
            <w:tcMar>
              <w:top w:w="86" w:type="dxa"/>
              <w:bottom w:w="86" w:type="dxa"/>
            </w:tcMar>
          </w:tcPr>
          <w:p w:rsidR="00661E13" w:rsidRPr="002B026F" w:rsidRDefault="00612819" w:rsidP="00E97A1A">
            <w:pPr>
              <w:pStyle w:val="Heading2"/>
              <w:outlineLvl w:val="1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Mr. Napoleon Bulus Kwati</w:t>
            </w:r>
          </w:p>
          <w:p w:rsidR="003E4662" w:rsidRDefault="00F50571" w:rsidP="00E97A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Head of Nursing Services </w:t>
            </w:r>
          </w:p>
          <w:p w:rsidR="00F50571" w:rsidRPr="002B026F" w:rsidRDefault="00F50571" w:rsidP="00E97A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 Specialist Hospital Gombe</w:t>
            </w:r>
          </w:p>
          <w:p w:rsidR="00661E13" w:rsidRPr="002B026F" w:rsidRDefault="00F50571" w:rsidP="00E97A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08032868337</w:t>
            </w:r>
            <w:r w:rsidR="00C3764C">
              <w:rPr>
                <w:color w:val="000000" w:themeColor="text1"/>
              </w:rPr>
              <w:t>.</w:t>
            </w:r>
          </w:p>
        </w:tc>
        <w:tc>
          <w:tcPr>
            <w:tcW w:w="5034" w:type="dxa"/>
            <w:gridSpan w:val="2"/>
            <w:tcBorders>
              <w:bottom w:val="single" w:sz="4" w:space="0" w:color="F2F2F2" w:themeColor="background1" w:themeShade="F2"/>
            </w:tcBorders>
          </w:tcPr>
          <w:p w:rsidR="00661E13" w:rsidRPr="002B026F" w:rsidRDefault="00661E13" w:rsidP="00E97A1A">
            <w:pPr>
              <w:rPr>
                <w:color w:val="000000" w:themeColor="text1"/>
                <w:sz w:val="18"/>
              </w:rPr>
            </w:pPr>
          </w:p>
        </w:tc>
      </w:tr>
      <w:tr w:rsidR="002B026F" w:rsidRPr="002B026F" w:rsidTr="0044417A">
        <w:tc>
          <w:tcPr>
            <w:tcW w:w="56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</w:tcPr>
          <w:p w:rsidR="00661E13" w:rsidRPr="002B026F" w:rsidRDefault="00661E13" w:rsidP="00E97A1A">
            <w:pPr>
              <w:pStyle w:val="RowHead"/>
              <w:rPr>
                <w:color w:val="000000" w:themeColor="text1"/>
                <w:sz w:val="20"/>
              </w:rPr>
            </w:pPr>
          </w:p>
        </w:tc>
        <w:tc>
          <w:tcPr>
            <w:tcW w:w="4871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tcMar>
              <w:top w:w="86" w:type="dxa"/>
              <w:bottom w:w="86" w:type="dxa"/>
            </w:tcMar>
          </w:tcPr>
          <w:p w:rsidR="00661E13" w:rsidRPr="002B026F" w:rsidRDefault="00F50571" w:rsidP="00E97A1A">
            <w:pPr>
              <w:pStyle w:val="Heading2"/>
              <w:outlineLvl w:val="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Mrs. Lydia Dawuje</w:t>
            </w:r>
          </w:p>
          <w:p w:rsidR="003E4662" w:rsidRDefault="00C3764C" w:rsidP="00E97A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School of Post b</w:t>
            </w:r>
            <w:r w:rsidR="00F50571">
              <w:rPr>
                <w:color w:val="000000" w:themeColor="text1"/>
              </w:rPr>
              <w:t>asic Midwifery</w:t>
            </w:r>
            <w:r>
              <w:rPr>
                <w:color w:val="000000" w:themeColor="text1"/>
              </w:rPr>
              <w:t xml:space="preserve"> Von</w:t>
            </w:r>
            <w:r w:rsidR="00F5057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Jos Plateau State</w:t>
            </w:r>
          </w:p>
          <w:p w:rsidR="00661E13" w:rsidRPr="002B026F" w:rsidRDefault="00C3764C" w:rsidP="00E97A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Department of Apply anatomy</w:t>
            </w:r>
            <w:r w:rsidR="003E4662" w:rsidRPr="002B026F">
              <w:rPr>
                <w:color w:val="000000" w:themeColor="text1"/>
              </w:rPr>
              <w:t xml:space="preserve"> </w:t>
            </w:r>
            <w:r w:rsidR="00711E76" w:rsidRPr="002B026F">
              <w:rPr>
                <w:color w:val="000000" w:themeColor="text1"/>
              </w:rPr>
              <w:t xml:space="preserve"> </w:t>
            </w:r>
          </w:p>
          <w:p w:rsidR="003E4662" w:rsidRPr="002B026F" w:rsidRDefault="00C3764C" w:rsidP="00E97A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08065275785.</w:t>
            </w:r>
          </w:p>
        </w:tc>
        <w:tc>
          <w:tcPr>
            <w:tcW w:w="5034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</w:tcPr>
          <w:p w:rsidR="00661E13" w:rsidRPr="002B026F" w:rsidRDefault="00661E13" w:rsidP="00E97A1A">
            <w:pPr>
              <w:rPr>
                <w:color w:val="000000" w:themeColor="text1"/>
                <w:sz w:val="18"/>
              </w:rPr>
            </w:pPr>
          </w:p>
        </w:tc>
      </w:tr>
      <w:tr w:rsidR="002B026F" w:rsidRPr="002B026F" w:rsidTr="00285770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562" w:type="dxa"/>
        </w:trPr>
        <w:tc>
          <w:tcPr>
            <w:tcW w:w="709" w:type="dxa"/>
            <w:gridSpan w:val="2"/>
          </w:tcPr>
          <w:p w:rsidR="00285770" w:rsidRPr="002B026F" w:rsidRDefault="00285770" w:rsidP="005D3CD0">
            <w:pPr>
              <w:pStyle w:val="RowHead"/>
              <w:rPr>
                <w:color w:val="000000" w:themeColor="text1"/>
                <w:sz w:val="20"/>
              </w:rPr>
            </w:pPr>
          </w:p>
        </w:tc>
        <w:tc>
          <w:tcPr>
            <w:tcW w:w="9196" w:type="dxa"/>
            <w:gridSpan w:val="2"/>
          </w:tcPr>
          <w:p w:rsidR="00285770" w:rsidRPr="002B026F" w:rsidRDefault="00C3764C" w:rsidP="005D3CD0">
            <w:pPr>
              <w:pStyle w:val="Heading2"/>
              <w:outlineLvl w:val="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Mr. Adamu Sirjah</w:t>
            </w:r>
          </w:p>
          <w:p w:rsidR="00285770" w:rsidRPr="002B026F" w:rsidRDefault="00C3764C" w:rsidP="005D3C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College of Nursing and Midwifery Gombe State</w:t>
            </w:r>
          </w:p>
          <w:p w:rsidR="00C3764C" w:rsidRDefault="00C3764C" w:rsidP="005D3C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Department of Med-Sur </w:t>
            </w:r>
          </w:p>
          <w:p w:rsidR="00C3764C" w:rsidRPr="002B026F" w:rsidRDefault="00C3764C" w:rsidP="005D3C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08067644698.</w:t>
            </w:r>
          </w:p>
          <w:p w:rsidR="00285770" w:rsidRPr="002B026F" w:rsidRDefault="00285770" w:rsidP="005D3CD0">
            <w:pPr>
              <w:rPr>
                <w:color w:val="000000" w:themeColor="text1"/>
              </w:rPr>
            </w:pPr>
          </w:p>
        </w:tc>
      </w:tr>
    </w:tbl>
    <w:p w:rsidR="00661E13" w:rsidRDefault="00661E13" w:rsidP="00AB7A2C">
      <w:pPr>
        <w:pStyle w:val="Heading2"/>
        <w:rPr>
          <w:iCs/>
          <w:color w:val="000000" w:themeColor="text1"/>
          <w:sz w:val="24"/>
        </w:rPr>
      </w:pPr>
    </w:p>
    <w:p w:rsidR="006051E0" w:rsidRDefault="006051E0" w:rsidP="00AB7A2C">
      <w:pPr>
        <w:pStyle w:val="Heading2"/>
        <w:rPr>
          <w:iCs/>
          <w:color w:val="000000" w:themeColor="text1"/>
          <w:sz w:val="24"/>
        </w:rPr>
      </w:pPr>
    </w:p>
    <w:p w:rsidR="006051E0" w:rsidRDefault="006051E0" w:rsidP="00AB7A2C">
      <w:pPr>
        <w:pStyle w:val="Heading2"/>
        <w:rPr>
          <w:iCs/>
          <w:color w:val="000000" w:themeColor="text1"/>
          <w:sz w:val="24"/>
        </w:rPr>
      </w:pPr>
    </w:p>
    <w:p w:rsidR="006051E0" w:rsidRPr="002B026F" w:rsidRDefault="006051E0" w:rsidP="00AB7A2C">
      <w:pPr>
        <w:pStyle w:val="Heading2"/>
        <w:rPr>
          <w:iCs/>
          <w:color w:val="000000" w:themeColor="text1"/>
          <w:sz w:val="24"/>
        </w:rPr>
      </w:pPr>
    </w:p>
    <w:sectPr w:rsidR="006051E0" w:rsidRPr="002B026F" w:rsidSect="007D4824">
      <w:pgSz w:w="11907" w:h="16839" w:code="9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A83" w:rsidRDefault="00C02A83" w:rsidP="00725803">
      <w:pPr>
        <w:spacing w:after="0"/>
      </w:pPr>
      <w:r>
        <w:separator/>
      </w:r>
    </w:p>
  </w:endnote>
  <w:endnote w:type="continuationSeparator" w:id="0">
    <w:p w:rsidR="00C02A83" w:rsidRDefault="00C02A8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A83" w:rsidRDefault="00C02A83" w:rsidP="00725803">
      <w:pPr>
        <w:spacing w:after="0"/>
      </w:pPr>
      <w:r>
        <w:separator/>
      </w:r>
    </w:p>
  </w:footnote>
  <w:footnote w:type="continuationSeparator" w:id="0">
    <w:p w:rsidR="00C02A83" w:rsidRDefault="00C02A8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E98681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887E97"/>
    <w:multiLevelType w:val="hybridMultilevel"/>
    <w:tmpl w:val="542C8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840BA0"/>
    <w:multiLevelType w:val="hybridMultilevel"/>
    <w:tmpl w:val="3BBAC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C54775"/>
    <w:multiLevelType w:val="hybridMultilevel"/>
    <w:tmpl w:val="4AC24B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D2E539F"/>
    <w:multiLevelType w:val="hybridMultilevel"/>
    <w:tmpl w:val="7BC829C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EE7154"/>
    <w:multiLevelType w:val="hybridMultilevel"/>
    <w:tmpl w:val="CA5A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>
    <w:nsid w:val="1A3E6AEC"/>
    <w:multiLevelType w:val="hybridMultilevel"/>
    <w:tmpl w:val="508EC7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C553EC"/>
    <w:multiLevelType w:val="hybridMultilevel"/>
    <w:tmpl w:val="A2E6E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4767F2"/>
    <w:multiLevelType w:val="hybridMultilevel"/>
    <w:tmpl w:val="43CA0DB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F973F96"/>
    <w:multiLevelType w:val="hybridMultilevel"/>
    <w:tmpl w:val="52CCAE0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46946B60"/>
    <w:multiLevelType w:val="multilevel"/>
    <w:tmpl w:val="17F2DD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>
    <w:nsid w:val="538A101F"/>
    <w:multiLevelType w:val="hybridMultilevel"/>
    <w:tmpl w:val="6E42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FC2D2E"/>
    <w:multiLevelType w:val="hybridMultilevel"/>
    <w:tmpl w:val="02389BF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>
    <w:nsid w:val="66FA5B26"/>
    <w:multiLevelType w:val="hybridMultilevel"/>
    <w:tmpl w:val="111A5490"/>
    <w:lvl w:ilvl="0" w:tplc="CAE2EFD8">
      <w:start w:val="1"/>
      <w:numFmt w:val="decimal"/>
      <w:pStyle w:val="RowHead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5">
    <w:nsid w:val="72F740B8"/>
    <w:multiLevelType w:val="hybridMultilevel"/>
    <w:tmpl w:val="7E44631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8727185"/>
    <w:multiLevelType w:val="hybridMultilevel"/>
    <w:tmpl w:val="83E8C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D9D3908"/>
    <w:multiLevelType w:val="hybridMultilevel"/>
    <w:tmpl w:val="60425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EEC6837"/>
    <w:multiLevelType w:val="hybridMultilevel"/>
    <w:tmpl w:val="7C02F8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9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14"/>
  </w:num>
  <w:num w:numId="15">
    <w:abstractNumId w:val="21"/>
  </w:num>
  <w:num w:numId="16">
    <w:abstractNumId w:val="25"/>
  </w:num>
  <w:num w:numId="17">
    <w:abstractNumId w:val="17"/>
  </w:num>
  <w:num w:numId="18">
    <w:abstractNumId w:val="11"/>
  </w:num>
  <w:num w:numId="19">
    <w:abstractNumId w:val="26"/>
  </w:num>
  <w:num w:numId="20">
    <w:abstractNumId w:val="15"/>
  </w:num>
  <w:num w:numId="21">
    <w:abstractNumId w:val="10"/>
  </w:num>
  <w:num w:numId="22">
    <w:abstractNumId w:val="16"/>
  </w:num>
  <w:num w:numId="23">
    <w:abstractNumId w:val="9"/>
  </w:num>
  <w:num w:numId="24">
    <w:abstractNumId w:val="28"/>
  </w:num>
  <w:num w:numId="25">
    <w:abstractNumId w:val="13"/>
  </w:num>
  <w:num w:numId="26">
    <w:abstractNumId w:val="20"/>
  </w:num>
  <w:num w:numId="27">
    <w:abstractNumId w:val="22"/>
  </w:num>
  <w:num w:numId="28">
    <w:abstractNumId w:val="27"/>
  </w:num>
  <w:num w:numId="29">
    <w:abstractNumId w:val="1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2F"/>
    <w:rsid w:val="000150A2"/>
    <w:rsid w:val="00025E77"/>
    <w:rsid w:val="00027312"/>
    <w:rsid w:val="0003079C"/>
    <w:rsid w:val="00033E7C"/>
    <w:rsid w:val="000460CA"/>
    <w:rsid w:val="00062C95"/>
    <w:rsid w:val="000645F2"/>
    <w:rsid w:val="00082F03"/>
    <w:rsid w:val="000835A0"/>
    <w:rsid w:val="000934A2"/>
    <w:rsid w:val="000B262B"/>
    <w:rsid w:val="000E0680"/>
    <w:rsid w:val="000E42DF"/>
    <w:rsid w:val="00177623"/>
    <w:rsid w:val="0018758A"/>
    <w:rsid w:val="001979F2"/>
    <w:rsid w:val="001B0955"/>
    <w:rsid w:val="001B0D9D"/>
    <w:rsid w:val="001B51B1"/>
    <w:rsid w:val="001C4366"/>
    <w:rsid w:val="001E39B3"/>
    <w:rsid w:val="0020142C"/>
    <w:rsid w:val="0020153F"/>
    <w:rsid w:val="002017C8"/>
    <w:rsid w:val="00225BDE"/>
    <w:rsid w:val="00227784"/>
    <w:rsid w:val="0023466C"/>
    <w:rsid w:val="0023705D"/>
    <w:rsid w:val="0024263D"/>
    <w:rsid w:val="00250A31"/>
    <w:rsid w:val="00251C13"/>
    <w:rsid w:val="00251E7C"/>
    <w:rsid w:val="00265FCF"/>
    <w:rsid w:val="002671A1"/>
    <w:rsid w:val="002851A3"/>
    <w:rsid w:val="00285770"/>
    <w:rsid w:val="002922D0"/>
    <w:rsid w:val="002A2476"/>
    <w:rsid w:val="002B026F"/>
    <w:rsid w:val="002C3A0A"/>
    <w:rsid w:val="002D0965"/>
    <w:rsid w:val="002D40BA"/>
    <w:rsid w:val="002E1D30"/>
    <w:rsid w:val="002F1BBE"/>
    <w:rsid w:val="002F7A3B"/>
    <w:rsid w:val="003129C7"/>
    <w:rsid w:val="00317A20"/>
    <w:rsid w:val="00332771"/>
    <w:rsid w:val="00340B03"/>
    <w:rsid w:val="00343990"/>
    <w:rsid w:val="00380AE7"/>
    <w:rsid w:val="00386FF1"/>
    <w:rsid w:val="003A6943"/>
    <w:rsid w:val="003B355C"/>
    <w:rsid w:val="003C3916"/>
    <w:rsid w:val="003E4662"/>
    <w:rsid w:val="00407478"/>
    <w:rsid w:val="00410BA2"/>
    <w:rsid w:val="00420EEE"/>
    <w:rsid w:val="004248CC"/>
    <w:rsid w:val="00434074"/>
    <w:rsid w:val="00437336"/>
    <w:rsid w:val="0044417A"/>
    <w:rsid w:val="0044456D"/>
    <w:rsid w:val="00455D29"/>
    <w:rsid w:val="00456484"/>
    <w:rsid w:val="00463C3B"/>
    <w:rsid w:val="004937AE"/>
    <w:rsid w:val="004B4000"/>
    <w:rsid w:val="004C26B6"/>
    <w:rsid w:val="004D179C"/>
    <w:rsid w:val="004D5317"/>
    <w:rsid w:val="004E2970"/>
    <w:rsid w:val="004E4FDB"/>
    <w:rsid w:val="005026DD"/>
    <w:rsid w:val="0050428F"/>
    <w:rsid w:val="0051376B"/>
    <w:rsid w:val="00513EFC"/>
    <w:rsid w:val="0052113B"/>
    <w:rsid w:val="005230A1"/>
    <w:rsid w:val="00525690"/>
    <w:rsid w:val="005439BE"/>
    <w:rsid w:val="00553D03"/>
    <w:rsid w:val="00564951"/>
    <w:rsid w:val="00573BF9"/>
    <w:rsid w:val="005A4A49"/>
    <w:rsid w:val="005B1D68"/>
    <w:rsid w:val="005C55CF"/>
    <w:rsid w:val="005D675A"/>
    <w:rsid w:val="005E7CD9"/>
    <w:rsid w:val="005F60FB"/>
    <w:rsid w:val="005F6721"/>
    <w:rsid w:val="006051E0"/>
    <w:rsid w:val="00611B37"/>
    <w:rsid w:val="00612819"/>
    <w:rsid w:val="006252B4"/>
    <w:rsid w:val="00646BA2"/>
    <w:rsid w:val="00661CA4"/>
    <w:rsid w:val="00661E13"/>
    <w:rsid w:val="00675EA0"/>
    <w:rsid w:val="006A18D2"/>
    <w:rsid w:val="006C08A0"/>
    <w:rsid w:val="006C47D8"/>
    <w:rsid w:val="006D2D08"/>
    <w:rsid w:val="006E3FA9"/>
    <w:rsid w:val="006F26A2"/>
    <w:rsid w:val="006F402C"/>
    <w:rsid w:val="0070237E"/>
    <w:rsid w:val="00704A08"/>
    <w:rsid w:val="00705ACA"/>
    <w:rsid w:val="00711E76"/>
    <w:rsid w:val="00714640"/>
    <w:rsid w:val="00725803"/>
    <w:rsid w:val="00725CB5"/>
    <w:rsid w:val="007307A3"/>
    <w:rsid w:val="00742896"/>
    <w:rsid w:val="00752315"/>
    <w:rsid w:val="007743D3"/>
    <w:rsid w:val="00782760"/>
    <w:rsid w:val="00795778"/>
    <w:rsid w:val="007A650F"/>
    <w:rsid w:val="007B4ACA"/>
    <w:rsid w:val="007C2B8E"/>
    <w:rsid w:val="007C3AA6"/>
    <w:rsid w:val="007D4824"/>
    <w:rsid w:val="0082442F"/>
    <w:rsid w:val="00825DD2"/>
    <w:rsid w:val="00826F82"/>
    <w:rsid w:val="008351C7"/>
    <w:rsid w:val="00856DBF"/>
    <w:rsid w:val="00857E6B"/>
    <w:rsid w:val="00877FDB"/>
    <w:rsid w:val="0088235A"/>
    <w:rsid w:val="008968C4"/>
    <w:rsid w:val="008D71AF"/>
    <w:rsid w:val="008D7C1C"/>
    <w:rsid w:val="008E01CA"/>
    <w:rsid w:val="008E566E"/>
    <w:rsid w:val="008F3B56"/>
    <w:rsid w:val="00902525"/>
    <w:rsid w:val="00910AAD"/>
    <w:rsid w:val="0092291B"/>
    <w:rsid w:val="00925409"/>
    <w:rsid w:val="00930DFC"/>
    <w:rsid w:val="009320A0"/>
    <w:rsid w:val="00932D92"/>
    <w:rsid w:val="00950642"/>
    <w:rsid w:val="0095272C"/>
    <w:rsid w:val="00966760"/>
    <w:rsid w:val="00972024"/>
    <w:rsid w:val="00995A99"/>
    <w:rsid w:val="009A6E2E"/>
    <w:rsid w:val="009C2254"/>
    <w:rsid w:val="009C2DE3"/>
    <w:rsid w:val="009F04D2"/>
    <w:rsid w:val="009F2BA7"/>
    <w:rsid w:val="009F6DA0"/>
    <w:rsid w:val="00A01182"/>
    <w:rsid w:val="00A24426"/>
    <w:rsid w:val="00A41067"/>
    <w:rsid w:val="00A447D6"/>
    <w:rsid w:val="00A54D89"/>
    <w:rsid w:val="00A56EF0"/>
    <w:rsid w:val="00A66EB9"/>
    <w:rsid w:val="00A73FC1"/>
    <w:rsid w:val="00A77121"/>
    <w:rsid w:val="00A94FEC"/>
    <w:rsid w:val="00AB7A2C"/>
    <w:rsid w:val="00AD06F8"/>
    <w:rsid w:val="00AD13CB"/>
    <w:rsid w:val="00AD19CB"/>
    <w:rsid w:val="00AD3511"/>
    <w:rsid w:val="00AD3FD8"/>
    <w:rsid w:val="00AE301C"/>
    <w:rsid w:val="00AF3292"/>
    <w:rsid w:val="00B00E20"/>
    <w:rsid w:val="00B20E88"/>
    <w:rsid w:val="00B342BE"/>
    <w:rsid w:val="00B370A8"/>
    <w:rsid w:val="00B465EB"/>
    <w:rsid w:val="00B5041A"/>
    <w:rsid w:val="00B654FC"/>
    <w:rsid w:val="00B71331"/>
    <w:rsid w:val="00BC7376"/>
    <w:rsid w:val="00BD0412"/>
    <w:rsid w:val="00BD669A"/>
    <w:rsid w:val="00C02A83"/>
    <w:rsid w:val="00C0338C"/>
    <w:rsid w:val="00C10AF0"/>
    <w:rsid w:val="00C13F2B"/>
    <w:rsid w:val="00C3764C"/>
    <w:rsid w:val="00C43D65"/>
    <w:rsid w:val="00C72D7F"/>
    <w:rsid w:val="00C82C6A"/>
    <w:rsid w:val="00C84833"/>
    <w:rsid w:val="00C90444"/>
    <w:rsid w:val="00C9044F"/>
    <w:rsid w:val="00CB19DC"/>
    <w:rsid w:val="00CC2950"/>
    <w:rsid w:val="00CD2A77"/>
    <w:rsid w:val="00CF63B2"/>
    <w:rsid w:val="00CF6850"/>
    <w:rsid w:val="00CF7746"/>
    <w:rsid w:val="00D2420D"/>
    <w:rsid w:val="00D27C6A"/>
    <w:rsid w:val="00D30382"/>
    <w:rsid w:val="00D413F9"/>
    <w:rsid w:val="00D44E50"/>
    <w:rsid w:val="00D468D9"/>
    <w:rsid w:val="00D52131"/>
    <w:rsid w:val="00D90060"/>
    <w:rsid w:val="00D92B95"/>
    <w:rsid w:val="00DA0E36"/>
    <w:rsid w:val="00DA16A4"/>
    <w:rsid w:val="00DF7AB1"/>
    <w:rsid w:val="00E00A2C"/>
    <w:rsid w:val="00E03F71"/>
    <w:rsid w:val="00E154B5"/>
    <w:rsid w:val="00E232F0"/>
    <w:rsid w:val="00E358A2"/>
    <w:rsid w:val="00E52791"/>
    <w:rsid w:val="00E607C9"/>
    <w:rsid w:val="00E83195"/>
    <w:rsid w:val="00E95D7C"/>
    <w:rsid w:val="00E97A1A"/>
    <w:rsid w:val="00EB359F"/>
    <w:rsid w:val="00EE0FEA"/>
    <w:rsid w:val="00EE2BE8"/>
    <w:rsid w:val="00EE3B7B"/>
    <w:rsid w:val="00EF7C3D"/>
    <w:rsid w:val="00F00A4F"/>
    <w:rsid w:val="00F1590A"/>
    <w:rsid w:val="00F17ECB"/>
    <w:rsid w:val="00F33CD8"/>
    <w:rsid w:val="00F356BF"/>
    <w:rsid w:val="00F50571"/>
    <w:rsid w:val="00F5555A"/>
    <w:rsid w:val="00F84239"/>
    <w:rsid w:val="00FB3953"/>
    <w:rsid w:val="00FC54B9"/>
    <w:rsid w:val="00FD1DE2"/>
    <w:rsid w:val="00FD60E9"/>
    <w:rsid w:val="00FE58D9"/>
    <w:rsid w:val="00FF3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D48B29-27EA-4E5D-B8C3-F6505B04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1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customStyle="1" w:styleId="ColorfulGrid1">
    <w:name w:val="Colorful Grid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customStyle="1" w:styleId="LightGrid1">
    <w:name w:val="Light Grid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RowHead">
    <w:name w:val="Row Head"/>
    <w:basedOn w:val="Normal"/>
    <w:uiPriority w:val="10"/>
    <w:qFormat/>
    <w:rsid w:val="00FD60E9"/>
    <w:pPr>
      <w:numPr>
        <w:numId w:val="13"/>
      </w:numPr>
      <w:spacing w:after="0"/>
    </w:pPr>
    <w:rPr>
      <w:rFonts w:eastAsiaTheme="majorEastAsia" w:cstheme="majorBidi"/>
      <w:bCs/>
      <w:color w:val="404040" w:themeColor="text1" w:themeTint="BF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YB\AppData\Roaming\Microsoft\Templates\Balanced%20Resume%20(Modern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7FB3A580EE43A6A7D6E2B15F96C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6CF2-E8EE-4882-8FF8-F278B16CB3FB}"/>
      </w:docPartPr>
      <w:docPartBody>
        <w:p w:rsidR="009D5F54" w:rsidRDefault="00E3070D">
          <w:pPr>
            <w:pStyle w:val="A37FB3A580EE43A6A7D6E2B15F96CC23"/>
          </w:pPr>
          <w:r>
            <w:t>First Name</w:t>
          </w:r>
        </w:p>
      </w:docPartBody>
    </w:docPart>
    <w:docPart>
      <w:docPartPr>
        <w:name w:val="3FCF516237AD4EFB90EE844E309EC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D13C5-6067-4273-AC3C-F1AE39E20C18}"/>
      </w:docPartPr>
      <w:docPartBody>
        <w:p w:rsidR="009D5F54" w:rsidRDefault="00E3070D">
          <w:pPr>
            <w:pStyle w:val="3FCF516237AD4EFB90EE844E309EC01B"/>
          </w:pPr>
          <w:r>
            <w:t>Last Name</w:t>
          </w:r>
        </w:p>
      </w:docPartBody>
    </w:docPart>
    <w:docPart>
      <w:docPartPr>
        <w:name w:val="E97A923DAD7B42E5A41380FAAC262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A03B5-C04B-4E70-B9C7-843CF4172D2D}"/>
      </w:docPartPr>
      <w:docPartBody>
        <w:p w:rsidR="009D5F54" w:rsidRDefault="00E3070D">
          <w:pPr>
            <w:pStyle w:val="E97A923DAD7B42E5A41380FAAC26273A"/>
          </w:pPr>
          <w:r w:rsidRPr="009D0878">
            <w:t>Address</w:t>
          </w:r>
        </w:p>
      </w:docPartBody>
    </w:docPart>
    <w:docPart>
      <w:docPartPr>
        <w:name w:val="995E46204A8D46758F16183ED75C3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046AB-4F67-48A8-8BAE-0C5CB7A7C000}"/>
      </w:docPartPr>
      <w:docPartBody>
        <w:p w:rsidR="009D5F54" w:rsidRDefault="00E3070D">
          <w:pPr>
            <w:pStyle w:val="995E46204A8D46758F16183ED75C3B68"/>
          </w:pPr>
          <w:r w:rsidRPr="009D0878">
            <w:t>Phone</w:t>
          </w:r>
        </w:p>
      </w:docPartBody>
    </w:docPart>
    <w:docPart>
      <w:docPartPr>
        <w:name w:val="4296F06E4B1844C794E4837163C3C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D212-920F-40E6-B01C-2CABD477EC00}"/>
      </w:docPartPr>
      <w:docPartBody>
        <w:p w:rsidR="009D5F54" w:rsidRDefault="00E3070D">
          <w:pPr>
            <w:pStyle w:val="4296F06E4B1844C794E4837163C3C8D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0715"/>
    <w:rsid w:val="00106AFC"/>
    <w:rsid w:val="00143F0D"/>
    <w:rsid w:val="001919C7"/>
    <w:rsid w:val="002C0FB7"/>
    <w:rsid w:val="002E0715"/>
    <w:rsid w:val="00450C1B"/>
    <w:rsid w:val="00450EBB"/>
    <w:rsid w:val="004D2CCA"/>
    <w:rsid w:val="00533738"/>
    <w:rsid w:val="00743326"/>
    <w:rsid w:val="007C3943"/>
    <w:rsid w:val="007E43B3"/>
    <w:rsid w:val="008D092B"/>
    <w:rsid w:val="009759A4"/>
    <w:rsid w:val="00990288"/>
    <w:rsid w:val="0099752F"/>
    <w:rsid w:val="009D11B8"/>
    <w:rsid w:val="009D5F54"/>
    <w:rsid w:val="00AA2AF0"/>
    <w:rsid w:val="00C06D55"/>
    <w:rsid w:val="00CE057F"/>
    <w:rsid w:val="00D852E0"/>
    <w:rsid w:val="00E3070D"/>
    <w:rsid w:val="00EC71F0"/>
    <w:rsid w:val="00F15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7FB3A580EE43A6A7D6E2B15F96CC23">
    <w:name w:val="A37FB3A580EE43A6A7D6E2B15F96CC23"/>
    <w:rsid w:val="00450C1B"/>
  </w:style>
  <w:style w:type="paragraph" w:customStyle="1" w:styleId="3FCF516237AD4EFB90EE844E309EC01B">
    <w:name w:val="3FCF516237AD4EFB90EE844E309EC01B"/>
    <w:rsid w:val="00450C1B"/>
  </w:style>
  <w:style w:type="paragraph" w:customStyle="1" w:styleId="E97A923DAD7B42E5A41380FAAC26273A">
    <w:name w:val="E97A923DAD7B42E5A41380FAAC26273A"/>
    <w:rsid w:val="00450C1B"/>
  </w:style>
  <w:style w:type="paragraph" w:customStyle="1" w:styleId="995E46204A8D46758F16183ED75C3B68">
    <w:name w:val="995E46204A8D46758F16183ED75C3B68"/>
    <w:rsid w:val="00450C1B"/>
  </w:style>
  <w:style w:type="paragraph" w:customStyle="1" w:styleId="4296F06E4B1844C794E4837163C3C8D3">
    <w:name w:val="4296F06E4B1844C794E4837163C3C8D3"/>
    <w:rsid w:val="00450C1B"/>
  </w:style>
  <w:style w:type="paragraph" w:customStyle="1" w:styleId="F897CE1E75B144909ACD00BA8F5F55EA">
    <w:name w:val="F897CE1E75B144909ACD00BA8F5F55EA"/>
    <w:rsid w:val="00450C1B"/>
  </w:style>
  <w:style w:type="paragraph" w:customStyle="1" w:styleId="258257AD9ECA4B93AB8655B84F119452">
    <w:name w:val="258257AD9ECA4B93AB8655B84F119452"/>
    <w:rsid w:val="00450C1B"/>
  </w:style>
  <w:style w:type="paragraph" w:customStyle="1" w:styleId="E83BB4F894254B2892A54BE12C4373B7">
    <w:name w:val="E83BB4F894254B2892A54BE12C4373B7"/>
    <w:rsid w:val="00450C1B"/>
  </w:style>
  <w:style w:type="paragraph" w:customStyle="1" w:styleId="EF96F2EAA0424D488F454D3DBBCAC785">
    <w:name w:val="EF96F2EAA0424D488F454D3DBBCAC785"/>
    <w:rsid w:val="00450C1B"/>
  </w:style>
  <w:style w:type="paragraph" w:customStyle="1" w:styleId="F2ADFFBEA2914866963CF09F32E5A8D5">
    <w:name w:val="F2ADFFBEA2914866963CF09F32E5A8D5"/>
    <w:rsid w:val="00450C1B"/>
  </w:style>
  <w:style w:type="paragraph" w:customStyle="1" w:styleId="94127A0BDC9C40ACAB34650E2D16EF12">
    <w:name w:val="94127A0BDC9C40ACAB34650E2D16EF12"/>
    <w:rsid w:val="00450C1B"/>
  </w:style>
  <w:style w:type="paragraph" w:customStyle="1" w:styleId="9757C1864B034983B2B6FBE8965B3DA1">
    <w:name w:val="9757C1864B034983B2B6FBE8965B3DA1"/>
    <w:rsid w:val="00450C1B"/>
  </w:style>
  <w:style w:type="paragraph" w:customStyle="1" w:styleId="37F67171C5E34103A0335F724DB6CDED">
    <w:name w:val="37F67171C5E34103A0335F724DB6CDED"/>
    <w:rsid w:val="00450C1B"/>
  </w:style>
  <w:style w:type="paragraph" w:customStyle="1" w:styleId="0A80A6FAA3D946F4AD9D3F770BA575EE">
    <w:name w:val="0A80A6FAA3D946F4AD9D3F770BA575EE"/>
    <w:rsid w:val="00450C1B"/>
  </w:style>
  <w:style w:type="paragraph" w:customStyle="1" w:styleId="6ACD6650016841ECB66ACD8D1844EDF2">
    <w:name w:val="6ACD6650016841ECB66ACD8D1844EDF2"/>
    <w:rsid w:val="00450C1B"/>
  </w:style>
  <w:style w:type="paragraph" w:customStyle="1" w:styleId="0488ECC744B94555A09F24626C46FC95">
    <w:name w:val="0488ECC744B94555A09F24626C46FC95"/>
    <w:rsid w:val="00450C1B"/>
  </w:style>
  <w:style w:type="paragraph" w:customStyle="1" w:styleId="45452729B0DE4AABBB96A644D02CF12E">
    <w:name w:val="45452729B0DE4AABBB96A644D02CF12E"/>
    <w:rsid w:val="00450C1B"/>
  </w:style>
  <w:style w:type="paragraph" w:customStyle="1" w:styleId="8158B7C7404345A48F36CB852EF5CFB7">
    <w:name w:val="8158B7C7404345A48F36CB852EF5CFB7"/>
    <w:rsid w:val="00450C1B"/>
  </w:style>
  <w:style w:type="character" w:styleId="Emphasis">
    <w:name w:val="Emphasis"/>
    <w:basedOn w:val="DefaultParagraphFont"/>
    <w:uiPriority w:val="20"/>
    <w:qFormat/>
    <w:rsid w:val="00450C1B"/>
    <w:rPr>
      <w:b w:val="0"/>
      <w:i w:val="0"/>
      <w:iCs/>
      <w:color w:val="595959" w:themeColor="text1" w:themeTint="A6"/>
    </w:rPr>
  </w:style>
  <w:style w:type="paragraph" w:customStyle="1" w:styleId="354E5A6F304A46AA92932E75B207C804">
    <w:name w:val="354E5A6F304A46AA92932E75B207C804"/>
    <w:rsid w:val="00450C1B"/>
  </w:style>
  <w:style w:type="paragraph" w:customStyle="1" w:styleId="C6AD59528E3544ECB2E90B43A9616F50">
    <w:name w:val="C6AD59528E3544ECB2E90B43A9616F50"/>
    <w:rsid w:val="00450C1B"/>
  </w:style>
  <w:style w:type="paragraph" w:customStyle="1" w:styleId="D4167C1EDA4E42DDAECC7E1CFA7EA3F0">
    <w:name w:val="D4167C1EDA4E42DDAECC7E1CFA7EA3F0"/>
    <w:rsid w:val="00450C1B"/>
  </w:style>
  <w:style w:type="paragraph" w:customStyle="1" w:styleId="EE3C90C6150F4654974220CA91CD7AEF">
    <w:name w:val="EE3C90C6150F4654974220CA91CD7AEF"/>
    <w:rsid w:val="00450C1B"/>
  </w:style>
  <w:style w:type="paragraph" w:customStyle="1" w:styleId="5FD0F59BE4D54D68817294F269A34B96">
    <w:name w:val="5FD0F59BE4D54D68817294F269A34B96"/>
    <w:rsid w:val="00450C1B"/>
  </w:style>
  <w:style w:type="paragraph" w:customStyle="1" w:styleId="5D5937A5C5A941C1941ECDB7D174BC83">
    <w:name w:val="5D5937A5C5A941C1941ECDB7D174BC83"/>
    <w:rsid w:val="00450C1B"/>
  </w:style>
  <w:style w:type="paragraph" w:customStyle="1" w:styleId="1147F1DD905140FBB232B35431F57498">
    <w:name w:val="1147F1DD905140FBB232B35431F57498"/>
    <w:rsid w:val="00450C1B"/>
  </w:style>
  <w:style w:type="paragraph" w:customStyle="1" w:styleId="816F605F7DA14750BC3AC6137A5238ED">
    <w:name w:val="816F605F7DA14750BC3AC6137A5238ED"/>
    <w:rsid w:val="00450C1B"/>
  </w:style>
  <w:style w:type="paragraph" w:customStyle="1" w:styleId="27548950D8654CD3BB361BEECCF9BAEC">
    <w:name w:val="27548950D8654CD3BB361BEECCF9BAEC"/>
    <w:rsid w:val="00450C1B"/>
  </w:style>
  <w:style w:type="paragraph" w:customStyle="1" w:styleId="74F568F29DDB4524AD4FCDA957EEF364">
    <w:name w:val="74F568F29DDB4524AD4FCDA957EEF364"/>
    <w:rsid w:val="00450C1B"/>
  </w:style>
  <w:style w:type="paragraph" w:customStyle="1" w:styleId="CF834DCCB6074F64AE28FE49A5153452">
    <w:name w:val="CF834DCCB6074F64AE28FE49A5153452"/>
    <w:rsid w:val="00450C1B"/>
  </w:style>
  <w:style w:type="paragraph" w:customStyle="1" w:styleId="3439570775AC4F37A292955A6B0463E8">
    <w:name w:val="3439570775AC4F37A292955A6B0463E8"/>
    <w:rsid w:val="00450C1B"/>
  </w:style>
  <w:style w:type="paragraph" w:customStyle="1" w:styleId="A6E2F107BF6D42C789041C5516FFB037">
    <w:name w:val="A6E2F107BF6D42C789041C5516FFB037"/>
    <w:rsid w:val="00450C1B"/>
  </w:style>
  <w:style w:type="paragraph" w:customStyle="1" w:styleId="A2000F971A554D07903ED088BF167186">
    <w:name w:val="A2000F971A554D07903ED088BF167186"/>
    <w:rsid w:val="00450C1B"/>
  </w:style>
  <w:style w:type="paragraph" w:customStyle="1" w:styleId="5EBD5BC256E547988D11304195E6455B">
    <w:name w:val="5EBD5BC256E547988D11304195E6455B"/>
    <w:rsid w:val="00450C1B"/>
  </w:style>
  <w:style w:type="paragraph" w:customStyle="1" w:styleId="2D471DBE66654965B202D52D2E08F1BC">
    <w:name w:val="2D471DBE66654965B202D52D2E08F1BC"/>
    <w:rsid w:val="00450C1B"/>
  </w:style>
  <w:style w:type="paragraph" w:customStyle="1" w:styleId="38DDB24754D6481ABABBB06376B99766">
    <w:name w:val="38DDB24754D6481ABABBB06376B99766"/>
    <w:rsid w:val="00450C1B"/>
  </w:style>
  <w:style w:type="paragraph" w:customStyle="1" w:styleId="08A3409159514CC2BCC049EBF4C30616">
    <w:name w:val="08A3409159514CC2BCC049EBF4C30616"/>
    <w:rsid w:val="00450C1B"/>
  </w:style>
  <w:style w:type="paragraph" w:customStyle="1" w:styleId="E0CFB3274E124142968FFD77DCD40D81">
    <w:name w:val="E0CFB3274E124142968FFD77DCD40D81"/>
    <w:rsid w:val="00450C1B"/>
  </w:style>
  <w:style w:type="paragraph" w:customStyle="1" w:styleId="C6DE2CDD591C40CAA9673ABEAA97E1B2">
    <w:name w:val="C6DE2CDD591C40CAA9673ABEAA97E1B2"/>
    <w:rsid w:val="00450C1B"/>
  </w:style>
  <w:style w:type="paragraph" w:customStyle="1" w:styleId="2DDED7C167D343228A030F835E30393C">
    <w:name w:val="2DDED7C167D343228A030F835E30393C"/>
    <w:rsid w:val="002E0715"/>
  </w:style>
  <w:style w:type="paragraph" w:customStyle="1" w:styleId="D5ADA17D43F44BEAA0D7142F8B89C1EC">
    <w:name w:val="D5ADA17D43F44BEAA0D7142F8B89C1EC"/>
    <w:rsid w:val="002E0715"/>
  </w:style>
  <w:style w:type="paragraph" w:customStyle="1" w:styleId="4190F1ECC6114E5E801A7B689F12FCD1">
    <w:name w:val="4190F1ECC6114E5E801A7B689F12FCD1"/>
    <w:rsid w:val="002E0715"/>
  </w:style>
  <w:style w:type="paragraph" w:customStyle="1" w:styleId="57A5356DE6DD416B97597D7DABAE5C0C">
    <w:name w:val="57A5356DE6DD416B97597D7DABAE5C0C"/>
    <w:rsid w:val="002E0715"/>
  </w:style>
  <w:style w:type="paragraph" w:customStyle="1" w:styleId="50B076DEB17C44428B1639F68D972D20">
    <w:name w:val="50B076DEB17C44428B1639F68D972D20"/>
    <w:rsid w:val="002E0715"/>
  </w:style>
  <w:style w:type="paragraph" w:customStyle="1" w:styleId="11A147F131134BFFA192D540DD7286AA">
    <w:name w:val="11A147F131134BFFA192D540DD7286AA"/>
    <w:rsid w:val="002E0715"/>
  </w:style>
  <w:style w:type="paragraph" w:customStyle="1" w:styleId="FB3E4749C4E34970A60DF2BD1A65A51A">
    <w:name w:val="FB3E4749C4E34970A60DF2BD1A65A51A"/>
    <w:rsid w:val="002E0715"/>
  </w:style>
  <w:style w:type="paragraph" w:customStyle="1" w:styleId="69DA9D6B2D694461AE14A2C727349102">
    <w:name w:val="69DA9D6B2D694461AE14A2C727349102"/>
    <w:rsid w:val="002E0715"/>
  </w:style>
  <w:style w:type="paragraph" w:customStyle="1" w:styleId="B51F4FADFB9F4ED49CDBAEEB51C8054A">
    <w:name w:val="B51F4FADFB9F4ED49CDBAEEB51C8054A"/>
    <w:rsid w:val="002E0715"/>
  </w:style>
  <w:style w:type="paragraph" w:customStyle="1" w:styleId="2FF58C63B1AF435E95D420B1C629AA9B">
    <w:name w:val="2FF58C63B1AF435E95D420B1C629AA9B"/>
    <w:rsid w:val="002E0715"/>
  </w:style>
  <w:style w:type="paragraph" w:customStyle="1" w:styleId="4B5D3C0086F54BEAB79E5EFA368198EB">
    <w:name w:val="4B5D3C0086F54BEAB79E5EFA368198EB"/>
    <w:rsid w:val="002E0715"/>
  </w:style>
  <w:style w:type="paragraph" w:customStyle="1" w:styleId="ADA676E3CCD04377A1973059FECB67CD">
    <w:name w:val="ADA676E3CCD04377A1973059FECB67CD"/>
    <w:rsid w:val="002E0715"/>
  </w:style>
  <w:style w:type="paragraph" w:customStyle="1" w:styleId="860D98CE364D4655900BD1F31A4D2098">
    <w:name w:val="860D98CE364D4655900BD1F31A4D2098"/>
    <w:rsid w:val="002E0715"/>
  </w:style>
  <w:style w:type="paragraph" w:customStyle="1" w:styleId="14928A5E1B6C433EA22EDE74CF382EF7">
    <w:name w:val="14928A5E1B6C433EA22EDE74CF382EF7"/>
    <w:rsid w:val="002E0715"/>
  </w:style>
  <w:style w:type="paragraph" w:customStyle="1" w:styleId="42791446FBD147A3A698DABE877133FB">
    <w:name w:val="42791446FBD147A3A698DABE877133FB"/>
    <w:rsid w:val="002E0715"/>
  </w:style>
  <w:style w:type="paragraph" w:customStyle="1" w:styleId="E54FE6C73FE84029B15AE5CD23DF6743">
    <w:name w:val="E54FE6C73FE84029B15AE5CD23DF6743"/>
    <w:rsid w:val="002E0715"/>
  </w:style>
  <w:style w:type="paragraph" w:customStyle="1" w:styleId="F7C6E7AB9A5C4541B4ED4304A3B90183">
    <w:name w:val="F7C6E7AB9A5C4541B4ED4304A3B90183"/>
    <w:rsid w:val="002E0715"/>
  </w:style>
  <w:style w:type="paragraph" w:customStyle="1" w:styleId="6F2F178901F94FD498D802133BA91B07">
    <w:name w:val="6F2F178901F94FD498D802133BA91B07"/>
    <w:rsid w:val="002E0715"/>
  </w:style>
  <w:style w:type="character" w:styleId="Strong">
    <w:name w:val="Strong"/>
    <w:basedOn w:val="DefaultParagraphFont"/>
    <w:uiPriority w:val="22"/>
    <w:unhideWhenUsed/>
    <w:qFormat/>
    <w:rsid w:val="002E0715"/>
    <w:rPr>
      <w:b/>
      <w:bCs/>
    </w:rPr>
  </w:style>
  <w:style w:type="paragraph" w:customStyle="1" w:styleId="3A9485FF1E2E43A1959C0451107E6F98">
    <w:name w:val="3A9485FF1E2E43A1959C0451107E6F98"/>
    <w:rsid w:val="002E0715"/>
  </w:style>
  <w:style w:type="paragraph" w:customStyle="1" w:styleId="433FF89D568147359FFF7616005C6511">
    <w:name w:val="433FF89D568147359FFF7616005C6511"/>
    <w:rsid w:val="002E0715"/>
  </w:style>
  <w:style w:type="paragraph" w:customStyle="1" w:styleId="48EE1C158E1B438D9C2DB105DAF9B5C5">
    <w:name w:val="48EE1C158E1B438D9C2DB105DAF9B5C5"/>
    <w:rsid w:val="002E0715"/>
  </w:style>
  <w:style w:type="paragraph" w:customStyle="1" w:styleId="CE99C412897941D480A0E9122F3C6842">
    <w:name w:val="CE99C412897941D480A0E9122F3C6842"/>
    <w:rsid w:val="002E0715"/>
  </w:style>
  <w:style w:type="paragraph" w:customStyle="1" w:styleId="98D431471DBD408796C5A524601B01AE">
    <w:name w:val="98D431471DBD408796C5A524601B01AE"/>
    <w:rsid w:val="002E0715"/>
  </w:style>
  <w:style w:type="paragraph" w:customStyle="1" w:styleId="11B01F4620124D5EBD7BCC971E589DB2">
    <w:name w:val="11B01F4620124D5EBD7BCC971E589DB2"/>
    <w:rsid w:val="002E0715"/>
  </w:style>
  <w:style w:type="paragraph" w:customStyle="1" w:styleId="D17E1621421641558ADA5F31AEFF7ADA">
    <w:name w:val="D17E1621421641558ADA5F31AEFF7ADA"/>
    <w:rsid w:val="002E0715"/>
  </w:style>
  <w:style w:type="paragraph" w:customStyle="1" w:styleId="EB98FFCD68C44502AF3129A68A9F6D3C">
    <w:name w:val="EB98FFCD68C44502AF3129A68A9F6D3C"/>
    <w:rsid w:val="002E0715"/>
  </w:style>
  <w:style w:type="paragraph" w:customStyle="1" w:styleId="5D7EE5AC218A44A48D0B43554F43F074">
    <w:name w:val="5D7EE5AC218A44A48D0B43554F43F074"/>
    <w:rsid w:val="002E0715"/>
  </w:style>
  <w:style w:type="paragraph" w:customStyle="1" w:styleId="B1F6AE98C3CE419599597AE2E9BD83AA">
    <w:name w:val="B1F6AE98C3CE419599597AE2E9BD83AA"/>
    <w:rsid w:val="002E0715"/>
  </w:style>
  <w:style w:type="paragraph" w:customStyle="1" w:styleId="A0F709602A034EEE8D96932DBBE88F40">
    <w:name w:val="A0F709602A034EEE8D96932DBBE88F40"/>
    <w:rsid w:val="002E0715"/>
  </w:style>
  <w:style w:type="paragraph" w:customStyle="1" w:styleId="09358FA0DCD84A4D985CFCA08B93CD1F">
    <w:name w:val="09358FA0DCD84A4D985CFCA08B93CD1F"/>
    <w:rsid w:val="002E0715"/>
  </w:style>
  <w:style w:type="paragraph" w:customStyle="1" w:styleId="45A0916277494D16840D9CBB745E64E6">
    <w:name w:val="45A0916277494D16840D9CBB745E64E6"/>
    <w:rsid w:val="002E0715"/>
  </w:style>
  <w:style w:type="paragraph" w:customStyle="1" w:styleId="FAB2B28FD5CC4E18AAAB2ACDA056F1FA">
    <w:name w:val="FAB2B28FD5CC4E18AAAB2ACDA056F1FA"/>
    <w:rsid w:val="002E0715"/>
  </w:style>
  <w:style w:type="paragraph" w:customStyle="1" w:styleId="0FB44A0CBF394F85977B99B3795263A0">
    <w:name w:val="0FB44A0CBF394F85977B99B3795263A0"/>
    <w:rsid w:val="002E0715"/>
  </w:style>
  <w:style w:type="paragraph" w:customStyle="1" w:styleId="6628E3514788419EADD6AEC7F5FA8BC1">
    <w:name w:val="6628E3514788419EADD6AEC7F5FA8BC1"/>
    <w:rsid w:val="002E0715"/>
  </w:style>
  <w:style w:type="paragraph" w:customStyle="1" w:styleId="36752AB45E114B6DA12C3D0E3065C5F6">
    <w:name w:val="36752AB45E114B6DA12C3D0E3065C5F6"/>
    <w:rsid w:val="002E0715"/>
  </w:style>
  <w:style w:type="paragraph" w:customStyle="1" w:styleId="552DBBA8E9CA4B45BC27A9D6DB9FE097">
    <w:name w:val="552DBBA8E9CA4B45BC27A9D6DB9FE097"/>
    <w:rsid w:val="002E0715"/>
  </w:style>
  <w:style w:type="paragraph" w:customStyle="1" w:styleId="4F089D6556E94C8B93F34912D4E311DC">
    <w:name w:val="4F089D6556E94C8B93F34912D4E311DC"/>
    <w:rsid w:val="002E0715"/>
  </w:style>
  <w:style w:type="paragraph" w:customStyle="1" w:styleId="85A10C3E70D34CF98DD60B36F91D4D3A">
    <w:name w:val="85A10C3E70D34CF98DD60B36F91D4D3A"/>
    <w:rsid w:val="002E0715"/>
  </w:style>
  <w:style w:type="paragraph" w:customStyle="1" w:styleId="967C73F245E84791A5250959569C6610">
    <w:name w:val="967C73F245E84791A5250959569C6610"/>
    <w:rsid w:val="002E0715"/>
  </w:style>
  <w:style w:type="paragraph" w:customStyle="1" w:styleId="94AA6040D5BC4A25866AC84BF11193C4">
    <w:name w:val="94AA6040D5BC4A25866AC84BF11193C4"/>
    <w:rsid w:val="002E0715"/>
  </w:style>
  <w:style w:type="paragraph" w:customStyle="1" w:styleId="ED4343762768446D8C42E9943D47EBC4">
    <w:name w:val="ED4343762768446D8C42E9943D47EBC4"/>
    <w:rsid w:val="002E0715"/>
  </w:style>
  <w:style w:type="paragraph" w:customStyle="1" w:styleId="5A69821879EC4B84ADF68164E13415CB">
    <w:name w:val="5A69821879EC4B84ADF68164E13415CB"/>
    <w:rsid w:val="002E0715"/>
  </w:style>
  <w:style w:type="paragraph" w:customStyle="1" w:styleId="C68BA9CD755A4DF6BE0958186D976E86">
    <w:name w:val="C68BA9CD755A4DF6BE0958186D976E86"/>
    <w:rsid w:val="002E0715"/>
  </w:style>
  <w:style w:type="paragraph" w:customStyle="1" w:styleId="FAF40D467DD848D2BF1AC73E6AAB69F7">
    <w:name w:val="FAF40D467DD848D2BF1AC73E6AAB69F7"/>
    <w:rsid w:val="002E0715"/>
  </w:style>
  <w:style w:type="paragraph" w:customStyle="1" w:styleId="968BEC4F86CE408FA46005374A5FA1D3">
    <w:name w:val="968BEC4F86CE408FA46005374A5FA1D3"/>
    <w:rsid w:val="002E0715"/>
  </w:style>
  <w:style w:type="paragraph" w:customStyle="1" w:styleId="EA8A5C641B814D91A4BCA1E3F2F67470">
    <w:name w:val="EA8A5C641B814D91A4BCA1E3F2F67470"/>
    <w:rsid w:val="002E0715"/>
  </w:style>
  <w:style w:type="paragraph" w:customStyle="1" w:styleId="B9043C2C7AD3433DAD6CBEABA08102C2">
    <w:name w:val="B9043C2C7AD3433DAD6CBEABA08102C2"/>
    <w:rsid w:val="002E0715"/>
  </w:style>
  <w:style w:type="paragraph" w:customStyle="1" w:styleId="34771433BAC948BEBB03E4D29E9BAEF2">
    <w:name w:val="34771433BAC948BEBB03E4D29E9BAEF2"/>
    <w:rsid w:val="002E0715"/>
  </w:style>
  <w:style w:type="paragraph" w:customStyle="1" w:styleId="8BF5F82CFE9647A496ED92759A8182D5">
    <w:name w:val="8BF5F82CFE9647A496ED92759A8182D5"/>
    <w:rsid w:val="002E0715"/>
  </w:style>
  <w:style w:type="paragraph" w:customStyle="1" w:styleId="5F1E4520177B4B84BB7236AAFA0BFC8D">
    <w:name w:val="5F1E4520177B4B84BB7236AAFA0BFC8D"/>
    <w:rsid w:val="002E0715"/>
  </w:style>
  <w:style w:type="paragraph" w:customStyle="1" w:styleId="B7711158163B45D3A31C6FA461B560FA">
    <w:name w:val="B7711158163B45D3A31C6FA461B560FA"/>
    <w:rsid w:val="002E0715"/>
  </w:style>
  <w:style w:type="paragraph" w:customStyle="1" w:styleId="E121B1F7D22F4631A30ED2326B653EC6">
    <w:name w:val="E121B1F7D22F4631A30ED2326B653EC6"/>
    <w:rsid w:val="002E0715"/>
  </w:style>
  <w:style w:type="paragraph" w:customStyle="1" w:styleId="9BA919281ECE4EFEBCDD25269D4E43FC">
    <w:name w:val="9BA919281ECE4EFEBCDD25269D4E43FC"/>
    <w:rsid w:val="002E0715"/>
  </w:style>
  <w:style w:type="paragraph" w:customStyle="1" w:styleId="3764E1C204CC42659BBE14A7959B2173">
    <w:name w:val="3764E1C204CC42659BBE14A7959B2173"/>
    <w:rsid w:val="002E0715"/>
  </w:style>
  <w:style w:type="paragraph" w:customStyle="1" w:styleId="A74A71B2359642D7B307D3468ADB7E23">
    <w:name w:val="A74A71B2359642D7B307D3468ADB7E23"/>
    <w:rsid w:val="002E0715"/>
  </w:style>
  <w:style w:type="paragraph" w:customStyle="1" w:styleId="6B22C1EE2DBA47DF994422E608EAB2AD">
    <w:name w:val="6B22C1EE2DBA47DF994422E608EAB2AD"/>
    <w:rsid w:val="002E0715"/>
  </w:style>
  <w:style w:type="paragraph" w:customStyle="1" w:styleId="E7E4EB3199884497A66D57233333DB83">
    <w:name w:val="E7E4EB3199884497A66D57233333DB83"/>
    <w:rsid w:val="002E0715"/>
  </w:style>
  <w:style w:type="paragraph" w:customStyle="1" w:styleId="5097F3A9B7AF477893E06394E51D69FB">
    <w:name w:val="5097F3A9B7AF477893E06394E51D69FB"/>
    <w:rsid w:val="002E0715"/>
  </w:style>
  <w:style w:type="paragraph" w:customStyle="1" w:styleId="E9926A52B0E64D4896152811C1018FB9">
    <w:name w:val="E9926A52B0E64D4896152811C1018FB9"/>
    <w:rsid w:val="002E0715"/>
  </w:style>
  <w:style w:type="paragraph" w:customStyle="1" w:styleId="5E1EF56846EB426280EB49324FF5872C">
    <w:name w:val="5E1EF56846EB426280EB49324FF5872C"/>
    <w:rsid w:val="002E0715"/>
  </w:style>
  <w:style w:type="paragraph" w:customStyle="1" w:styleId="9C7A28CFE8174ABBB71D4FCFCAD6B986">
    <w:name w:val="9C7A28CFE8174ABBB71D4FCFCAD6B986"/>
    <w:rsid w:val="002E0715"/>
  </w:style>
  <w:style w:type="paragraph" w:customStyle="1" w:styleId="470FE4F00D3748E48A1C715DB789D395">
    <w:name w:val="470FE4F00D3748E48A1C715DB789D395"/>
    <w:rsid w:val="002E0715"/>
  </w:style>
  <w:style w:type="paragraph" w:customStyle="1" w:styleId="B9EC2F1681FE4879AC8063E78DC55247">
    <w:name w:val="B9EC2F1681FE4879AC8063E78DC55247"/>
    <w:rsid w:val="002E0715"/>
  </w:style>
  <w:style w:type="paragraph" w:customStyle="1" w:styleId="2CC0500D3618482D9FA2F1C410D2D669">
    <w:name w:val="2CC0500D3618482D9FA2F1C410D2D669"/>
    <w:rsid w:val="002E0715"/>
  </w:style>
  <w:style w:type="paragraph" w:customStyle="1" w:styleId="E2707A1D787F404BB2CCBB884E56C1CF">
    <w:name w:val="E2707A1D787F404BB2CCBB884E56C1CF"/>
    <w:rsid w:val="002E0715"/>
  </w:style>
  <w:style w:type="paragraph" w:customStyle="1" w:styleId="4BB8B7AD02C2457F9BC3AE10768E6E04">
    <w:name w:val="4BB8B7AD02C2457F9BC3AE10768E6E04"/>
    <w:rsid w:val="002E0715"/>
  </w:style>
  <w:style w:type="paragraph" w:customStyle="1" w:styleId="1B2B4937F60745A89581568FB65D73AB">
    <w:name w:val="1B2B4937F60745A89581568FB65D73AB"/>
    <w:rsid w:val="002E0715"/>
  </w:style>
  <w:style w:type="paragraph" w:customStyle="1" w:styleId="0DE10B1FB8114CF98A149C99BF1BB665">
    <w:name w:val="0DE10B1FB8114CF98A149C99BF1BB665"/>
    <w:rsid w:val="002E0715"/>
  </w:style>
  <w:style w:type="paragraph" w:customStyle="1" w:styleId="EA69E78498A546328AFAC8ECDB00FF8F">
    <w:name w:val="EA69E78498A546328AFAC8ECDB00FF8F"/>
    <w:rsid w:val="002E0715"/>
  </w:style>
  <w:style w:type="paragraph" w:customStyle="1" w:styleId="D1396EB44A82497285901766E9EC20C2">
    <w:name w:val="D1396EB44A82497285901766E9EC20C2"/>
    <w:rsid w:val="002E0715"/>
  </w:style>
  <w:style w:type="paragraph" w:customStyle="1" w:styleId="8DCEA0EC945A432EBAF93046BAD3D310">
    <w:name w:val="8DCEA0EC945A432EBAF93046BAD3D310"/>
    <w:rsid w:val="002E0715"/>
  </w:style>
  <w:style w:type="paragraph" w:customStyle="1" w:styleId="3E231E356E134E5A8C544A2804FF164B">
    <w:name w:val="3E231E356E134E5A8C544A2804FF164B"/>
    <w:rsid w:val="002E0715"/>
  </w:style>
  <w:style w:type="paragraph" w:customStyle="1" w:styleId="54038F3880064A9496CFA47ADCBB8B4E">
    <w:name w:val="54038F3880064A9496CFA47ADCBB8B4E"/>
    <w:rsid w:val="002E0715"/>
  </w:style>
  <w:style w:type="paragraph" w:customStyle="1" w:styleId="44F0754A488A45178C87875108895A68">
    <w:name w:val="44F0754A488A45178C87875108895A68"/>
    <w:rsid w:val="002E0715"/>
  </w:style>
  <w:style w:type="paragraph" w:customStyle="1" w:styleId="2C1D23E660DE46609B7FB46233B09259">
    <w:name w:val="2C1D23E660DE46609B7FB46233B09259"/>
    <w:rsid w:val="002E0715"/>
  </w:style>
  <w:style w:type="paragraph" w:customStyle="1" w:styleId="46161D225AD5445CA138A41DF2D04B5B">
    <w:name w:val="46161D225AD5445CA138A41DF2D04B5B"/>
    <w:rsid w:val="002E0715"/>
  </w:style>
  <w:style w:type="paragraph" w:customStyle="1" w:styleId="8875CEAA0C914A668B717380F0FAAE8A">
    <w:name w:val="8875CEAA0C914A668B717380F0FAAE8A"/>
    <w:rsid w:val="002E0715"/>
  </w:style>
  <w:style w:type="paragraph" w:customStyle="1" w:styleId="E8DC9AFF2031412CA18AC51996A7E220">
    <w:name w:val="E8DC9AFF2031412CA18AC51996A7E220"/>
    <w:rsid w:val="002E0715"/>
  </w:style>
  <w:style w:type="paragraph" w:customStyle="1" w:styleId="FF65F475A707421B961917833CAD1AD0">
    <w:name w:val="FF65F475A707421B961917833CAD1AD0"/>
    <w:rsid w:val="002E0715"/>
  </w:style>
  <w:style w:type="paragraph" w:customStyle="1" w:styleId="5A856C79493041C0A0FC17B7493B264D">
    <w:name w:val="5A856C79493041C0A0FC17B7493B264D"/>
    <w:rsid w:val="002E0715"/>
  </w:style>
  <w:style w:type="paragraph" w:customStyle="1" w:styleId="82DB722406D54FA39FFB8A6145F0F97B">
    <w:name w:val="82DB722406D54FA39FFB8A6145F0F97B"/>
    <w:rsid w:val="002E0715"/>
  </w:style>
  <w:style w:type="paragraph" w:customStyle="1" w:styleId="9FF2433B1F6D415ABCCF4C91582937C3">
    <w:name w:val="9FF2433B1F6D415ABCCF4C91582937C3"/>
    <w:rsid w:val="002E0715"/>
  </w:style>
  <w:style w:type="paragraph" w:customStyle="1" w:styleId="3F3204CB8A1044E88FD1C10549D25197">
    <w:name w:val="3F3204CB8A1044E88FD1C10549D25197"/>
    <w:rsid w:val="002E0715"/>
  </w:style>
  <w:style w:type="paragraph" w:customStyle="1" w:styleId="978FC71F873348569E106DD1E0F57C86">
    <w:name w:val="978FC71F873348569E106DD1E0F57C86"/>
    <w:rsid w:val="002E0715"/>
  </w:style>
  <w:style w:type="paragraph" w:customStyle="1" w:styleId="0FB8145E40AE47F791E72DF7178335E9">
    <w:name w:val="0FB8145E40AE47F791E72DF7178335E9"/>
    <w:rsid w:val="002E0715"/>
  </w:style>
  <w:style w:type="paragraph" w:customStyle="1" w:styleId="9A78236EBE5B4B5396635A1398F21868">
    <w:name w:val="9A78236EBE5B4B5396635A1398F21868"/>
    <w:rsid w:val="002E0715"/>
  </w:style>
  <w:style w:type="paragraph" w:customStyle="1" w:styleId="B94E7FE8AEEF4A208A251A2DB2C09D7A">
    <w:name w:val="B94E7FE8AEEF4A208A251A2DB2C09D7A"/>
    <w:rsid w:val="002E0715"/>
  </w:style>
  <w:style w:type="paragraph" w:customStyle="1" w:styleId="501AF20CAF40433EA533B02F46F058E6">
    <w:name w:val="501AF20CAF40433EA533B02F46F058E6"/>
    <w:rsid w:val="002E0715"/>
  </w:style>
  <w:style w:type="paragraph" w:customStyle="1" w:styleId="69BBC88C8AD7468EB21A66B654193781">
    <w:name w:val="69BBC88C8AD7468EB21A66B654193781"/>
    <w:rsid w:val="002E0715"/>
  </w:style>
  <w:style w:type="paragraph" w:customStyle="1" w:styleId="A03747DC9DEE456783C92C9E04DCBE01">
    <w:name w:val="A03747DC9DEE456783C92C9E04DCBE01"/>
    <w:rsid w:val="002E0715"/>
  </w:style>
  <w:style w:type="paragraph" w:customStyle="1" w:styleId="BFF9B40D2B484515B45536F0DDC5B4EB">
    <w:name w:val="BFF9B40D2B484515B45536F0DDC5B4EB"/>
    <w:rsid w:val="002E0715"/>
  </w:style>
  <w:style w:type="paragraph" w:customStyle="1" w:styleId="AA92FD3C7C814CE1A46A99B169D4640F">
    <w:name w:val="AA92FD3C7C814CE1A46A99B169D4640F"/>
    <w:rsid w:val="009759A4"/>
  </w:style>
  <w:style w:type="paragraph" w:customStyle="1" w:styleId="0408D831C24141249CC1E1D26EE18D7D">
    <w:name w:val="0408D831C24141249CC1E1D26EE18D7D"/>
    <w:rsid w:val="009759A4"/>
  </w:style>
  <w:style w:type="paragraph" w:customStyle="1" w:styleId="A6200941707B4C6FBAF6388D6F7EEE95">
    <w:name w:val="A6200941707B4C6FBAF6388D6F7EEE95"/>
    <w:rsid w:val="009759A4"/>
  </w:style>
  <w:style w:type="paragraph" w:customStyle="1" w:styleId="FD2A6BD0FC024D8AB0684EEC24409BD7">
    <w:name w:val="FD2A6BD0FC024D8AB0684EEC24409BD7"/>
    <w:rsid w:val="009759A4"/>
  </w:style>
  <w:style w:type="paragraph" w:customStyle="1" w:styleId="E935CDE9B45F441EB310ED872D64818B">
    <w:name w:val="E935CDE9B45F441EB310ED872D64818B"/>
    <w:rsid w:val="009759A4"/>
  </w:style>
  <w:style w:type="paragraph" w:customStyle="1" w:styleId="372C625B4E834D0BBDA671D7B7D13802">
    <w:name w:val="372C625B4E834D0BBDA671D7B7D13802"/>
    <w:rsid w:val="009759A4"/>
  </w:style>
  <w:style w:type="paragraph" w:customStyle="1" w:styleId="7C97E356D3014BB6A14A9265BA04D9BF">
    <w:name w:val="7C97E356D3014BB6A14A9265BA04D9BF"/>
    <w:rsid w:val="009759A4"/>
  </w:style>
  <w:style w:type="paragraph" w:customStyle="1" w:styleId="42B40A2E4A20483A8618127947A9BF20">
    <w:name w:val="42B40A2E4A20483A8618127947A9BF20"/>
    <w:rsid w:val="00743326"/>
  </w:style>
  <w:style w:type="paragraph" w:customStyle="1" w:styleId="CC389B15EE5F44B898C0DCA824815101">
    <w:name w:val="CC389B15EE5F44B898C0DCA824815101"/>
    <w:rsid w:val="007E43B3"/>
  </w:style>
  <w:style w:type="paragraph" w:customStyle="1" w:styleId="7D75C3EBC62E4EE28E99FC4043D732F2">
    <w:name w:val="7D75C3EBC62E4EE28E99FC4043D732F2"/>
    <w:rsid w:val="007E4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      SERAH</Abstract>
  <CompanyAddress>Dawaki quarters near city polytechnic FCT Abuja .</CompanyAddress>
  <CompanyPhone>07031626880</CompanyPhone>
  <CompanyFax/>
  <CompanyEmail>                   Sarafit2018@gmail.com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BAA07E-BE49-43DD-A398-527FDF8A8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design)(2)</Template>
  <TotalTime>2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YYB</dc:creator>
  <cp:keywords/>
  <dc:description/>
  <cp:lastModifiedBy>YUNUSA BAKO</cp:lastModifiedBy>
  <cp:revision>3</cp:revision>
  <cp:lastPrinted>2020-01-24T17:13:00Z</cp:lastPrinted>
  <dcterms:created xsi:type="dcterms:W3CDTF">2020-10-26T14:42:00Z</dcterms:created>
  <dcterms:modified xsi:type="dcterms:W3CDTF">2020-10-26T14:44:00Z</dcterms:modified>
  <cp:category>S. GARBA</cp:category>
</cp:coreProperties>
</file>