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5E5" w:rsidRPr="00906C7D" w:rsidRDefault="00A2458C">
      <w:pPr>
        <w:pStyle w:val="Name"/>
      </w:pPr>
      <w:r>
        <w:t>SALIM BASHIR</w:t>
      </w:r>
    </w:p>
    <w:p w:rsidR="008115E5" w:rsidRDefault="00040ACA">
      <w:pPr>
        <w:pStyle w:val="ContactInfo"/>
      </w:pPr>
      <w:r>
        <w:t xml:space="preserve">AREA 10 POLICE AND FIRE SERVICE </w:t>
      </w:r>
      <w:r w:rsidR="00A60DCD">
        <w:t>QUARTERS, BLK ‘B' FLAT 10A, GARKI ABUJA|</w:t>
      </w:r>
      <w:r w:rsidR="007923AE">
        <w:t xml:space="preserve"> </w:t>
      </w:r>
      <w:hyperlink r:id="rId8" w:history="1">
        <w:r w:rsidR="0058499F" w:rsidRPr="00EE2482">
          <w:rPr>
            <w:rStyle w:val="Hyperlink"/>
          </w:rPr>
          <w:t>salimbashir56@gmail.com|</w:t>
        </w:r>
      </w:hyperlink>
      <w:r w:rsidR="0058499F">
        <w:t xml:space="preserve"> 09079525288.</w:t>
      </w:r>
    </w:p>
    <w:p w:rsidR="008115E5" w:rsidRDefault="00990E80">
      <w:pPr>
        <w:pStyle w:val="Heading1"/>
      </w:pPr>
      <w:r>
        <w:t>BIO DATA</w:t>
      </w:r>
    </w:p>
    <w:p w:rsidR="008115E5" w:rsidRDefault="00D93318" w:rsidP="00ED62B5">
      <w:pPr>
        <w:pStyle w:val="ListParagraph"/>
        <w:numPr>
          <w:ilvl w:val="0"/>
          <w:numId w:val="22"/>
        </w:numPr>
      </w:pPr>
      <w:r>
        <w:t>Surname</w:t>
      </w:r>
      <w:r w:rsidR="00A80222">
        <w:t xml:space="preserve">       -</w:t>
      </w:r>
      <w:r w:rsidR="005251E2">
        <w:t xml:space="preserve"> Bashir</w:t>
      </w:r>
    </w:p>
    <w:p w:rsidR="005251E2" w:rsidRDefault="005251E2" w:rsidP="00B051EE">
      <w:pPr>
        <w:pStyle w:val="ListParagraph"/>
        <w:numPr>
          <w:ilvl w:val="0"/>
          <w:numId w:val="22"/>
        </w:numPr>
      </w:pPr>
      <w:r>
        <w:t>First Name    - Salim</w:t>
      </w:r>
    </w:p>
    <w:p w:rsidR="005251E2" w:rsidRDefault="005A00CC" w:rsidP="00320FC0">
      <w:pPr>
        <w:pStyle w:val="ListParagraph"/>
        <w:numPr>
          <w:ilvl w:val="0"/>
          <w:numId w:val="22"/>
        </w:numPr>
      </w:pPr>
      <w:r>
        <w:t>Date</w:t>
      </w:r>
      <w:r w:rsidR="000E6585">
        <w:t xml:space="preserve"> of Birth – 23</w:t>
      </w:r>
      <w:r w:rsidR="000E6585" w:rsidRPr="00320FC0">
        <w:rPr>
          <w:vertAlign w:val="superscript"/>
        </w:rPr>
        <w:t>rd</w:t>
      </w:r>
      <w:r w:rsidR="000E6585">
        <w:t xml:space="preserve"> March,</w:t>
      </w:r>
      <w:r w:rsidR="00867CE2">
        <w:t>1996</w:t>
      </w:r>
    </w:p>
    <w:p w:rsidR="004324C9" w:rsidRDefault="004324C9" w:rsidP="00B77D3C">
      <w:pPr>
        <w:pStyle w:val="ListParagraph"/>
        <w:numPr>
          <w:ilvl w:val="0"/>
          <w:numId w:val="22"/>
        </w:numPr>
      </w:pPr>
      <w:r>
        <w:t xml:space="preserve">Place of Birth </w:t>
      </w:r>
      <w:r w:rsidR="00E21382">
        <w:t xml:space="preserve"> - Kontagora</w:t>
      </w:r>
    </w:p>
    <w:p w:rsidR="005A00CC" w:rsidRDefault="005A00CC" w:rsidP="008E1CE7">
      <w:pPr>
        <w:pStyle w:val="ListParagraph"/>
        <w:numPr>
          <w:ilvl w:val="0"/>
          <w:numId w:val="22"/>
        </w:numPr>
      </w:pPr>
      <w:r>
        <w:t xml:space="preserve">Sex  - Male </w:t>
      </w:r>
    </w:p>
    <w:p w:rsidR="005A00CC" w:rsidRDefault="00847914" w:rsidP="008E1CE7">
      <w:pPr>
        <w:pStyle w:val="ListParagraph"/>
        <w:numPr>
          <w:ilvl w:val="0"/>
          <w:numId w:val="22"/>
        </w:numPr>
      </w:pPr>
      <w:r>
        <w:t xml:space="preserve">State of Origin </w:t>
      </w:r>
      <w:r w:rsidR="00D83B5C">
        <w:t>–</w:t>
      </w:r>
      <w:r>
        <w:t xml:space="preserve"> </w:t>
      </w:r>
      <w:r w:rsidR="00D83B5C">
        <w:t xml:space="preserve">Niger State </w:t>
      </w:r>
    </w:p>
    <w:p w:rsidR="00D83B5C" w:rsidRDefault="00D83B5C" w:rsidP="008E1CE7">
      <w:pPr>
        <w:pStyle w:val="ListParagraph"/>
        <w:numPr>
          <w:ilvl w:val="0"/>
          <w:numId w:val="22"/>
        </w:numPr>
      </w:pPr>
      <w:r>
        <w:t xml:space="preserve">L.G.A </w:t>
      </w:r>
      <w:r w:rsidR="00E30DC3">
        <w:t>–</w:t>
      </w:r>
      <w:r>
        <w:t xml:space="preserve"> </w:t>
      </w:r>
      <w:r w:rsidR="00E30DC3">
        <w:t xml:space="preserve">Kontagora </w:t>
      </w:r>
    </w:p>
    <w:p w:rsidR="00A472E9" w:rsidRDefault="00A472E9" w:rsidP="008E1CE7">
      <w:pPr>
        <w:pStyle w:val="ListParagraph"/>
        <w:numPr>
          <w:ilvl w:val="0"/>
          <w:numId w:val="22"/>
        </w:numPr>
      </w:pPr>
      <w:r>
        <w:t xml:space="preserve">Language Spoken – English and Hausa </w:t>
      </w:r>
    </w:p>
    <w:p w:rsidR="00FE70D6" w:rsidRDefault="00FE70D6" w:rsidP="008E1CE7">
      <w:pPr>
        <w:pStyle w:val="ListParagraph"/>
        <w:numPr>
          <w:ilvl w:val="0"/>
          <w:numId w:val="22"/>
        </w:numPr>
      </w:pPr>
      <w:r>
        <w:t xml:space="preserve">Religion – Islam </w:t>
      </w:r>
    </w:p>
    <w:p w:rsidR="00FE70D6" w:rsidRDefault="002357EE" w:rsidP="00961FA1">
      <w:pPr>
        <w:pStyle w:val="ListParagraph"/>
        <w:numPr>
          <w:ilvl w:val="0"/>
          <w:numId w:val="22"/>
        </w:numPr>
      </w:pPr>
      <w:r>
        <w:t xml:space="preserve">Marital Status </w:t>
      </w:r>
      <w:r w:rsidR="008C2AD9">
        <w:t xml:space="preserve">– Single </w:t>
      </w:r>
    </w:p>
    <w:p w:rsidR="008C2AD9" w:rsidRDefault="008F460A" w:rsidP="00961FA1">
      <w:pPr>
        <w:pStyle w:val="ListParagraph"/>
        <w:numPr>
          <w:ilvl w:val="0"/>
          <w:numId w:val="22"/>
        </w:numPr>
      </w:pPr>
      <w:r>
        <w:t xml:space="preserve">Nationality – Nigerian </w:t>
      </w:r>
    </w:p>
    <w:p w:rsidR="00867CE2" w:rsidRDefault="00867CE2"/>
    <w:p w:rsidR="008115E5" w:rsidRDefault="00274B4F">
      <w:pPr>
        <w:pStyle w:val="Heading1"/>
      </w:pPr>
      <w:r>
        <w:t>S</w:t>
      </w:r>
      <w:r w:rsidR="00A42D5F">
        <w:t>KILLS AND COMPETENCIES</w:t>
      </w:r>
    </w:p>
    <w:p w:rsidR="008115E5" w:rsidRDefault="005100A7" w:rsidP="005100A7">
      <w:pPr>
        <w:pStyle w:val="ListParagraph"/>
        <w:numPr>
          <w:ilvl w:val="0"/>
          <w:numId w:val="15"/>
        </w:numPr>
      </w:pPr>
      <w:r>
        <w:t>Basic Surgical skills in sutures, knots, instrument</w:t>
      </w:r>
      <w:r w:rsidR="001376C3">
        <w:t xml:space="preserve">, surgical table and </w:t>
      </w:r>
      <w:r w:rsidR="00694A50">
        <w:t xml:space="preserve">trocars abdominal open introduction </w:t>
      </w:r>
      <w:r w:rsidR="00BC3287">
        <w:t>at incision academy</w:t>
      </w:r>
    </w:p>
    <w:p w:rsidR="00BC3287" w:rsidRDefault="00BC3287" w:rsidP="005100A7">
      <w:pPr>
        <w:pStyle w:val="ListParagraph"/>
        <w:numPr>
          <w:ilvl w:val="0"/>
          <w:numId w:val="15"/>
        </w:numPr>
      </w:pPr>
      <w:r>
        <w:t xml:space="preserve">Computer skills, </w:t>
      </w:r>
      <w:r w:rsidR="000B6EDA">
        <w:t xml:space="preserve">Microsoft word,  Microsoft excel, PowerPoint presentation, </w:t>
      </w:r>
      <w:r w:rsidR="004D419B">
        <w:t>Adobe Photoshop and internet application.</w:t>
      </w:r>
    </w:p>
    <w:p w:rsidR="008115E5" w:rsidRDefault="004D419B" w:rsidP="00CC0CF4">
      <w:pPr>
        <w:pStyle w:val="ListParagraph"/>
        <w:numPr>
          <w:ilvl w:val="0"/>
          <w:numId w:val="15"/>
        </w:numPr>
      </w:pPr>
      <w:r>
        <w:t xml:space="preserve">Fluent communication </w:t>
      </w:r>
      <w:r w:rsidR="00BD4661">
        <w:t>skill both in written and oral spoken.</w:t>
      </w:r>
    </w:p>
    <w:p w:rsidR="008115E5" w:rsidRDefault="00706E0C">
      <w:pPr>
        <w:pStyle w:val="Heading1"/>
      </w:pPr>
      <w:r>
        <w:t xml:space="preserve">EDUCATIONAL QUALIFICATIONS </w:t>
      </w:r>
      <w:r w:rsidR="008508A7">
        <w:t>WITH DATE</w:t>
      </w:r>
    </w:p>
    <w:p w:rsidR="008115E5" w:rsidRDefault="008508A7" w:rsidP="008508A7">
      <w:pPr>
        <w:pStyle w:val="ListParagraph"/>
        <w:numPr>
          <w:ilvl w:val="0"/>
          <w:numId w:val="17"/>
        </w:numPr>
      </w:pPr>
      <w:r>
        <w:t xml:space="preserve">Primary School Certificate </w:t>
      </w:r>
      <w:r w:rsidR="00F02C4F">
        <w:t xml:space="preserve"> - 2007</w:t>
      </w:r>
    </w:p>
    <w:p w:rsidR="00F02C4F" w:rsidRDefault="00F02C4F" w:rsidP="008508A7">
      <w:pPr>
        <w:pStyle w:val="ListParagraph"/>
        <w:numPr>
          <w:ilvl w:val="0"/>
          <w:numId w:val="17"/>
        </w:numPr>
      </w:pPr>
      <w:r>
        <w:t xml:space="preserve">Secondary School Certificate  - </w:t>
      </w:r>
      <w:r w:rsidR="00BD311A">
        <w:t>2013</w:t>
      </w:r>
    </w:p>
    <w:p w:rsidR="00BD311A" w:rsidRDefault="00BD311A" w:rsidP="008508A7">
      <w:pPr>
        <w:pStyle w:val="ListParagraph"/>
        <w:numPr>
          <w:ilvl w:val="0"/>
          <w:numId w:val="17"/>
        </w:numPr>
      </w:pPr>
      <w:r>
        <w:t xml:space="preserve">Bachelor of Medicine, </w:t>
      </w:r>
      <w:r w:rsidR="00857FA5">
        <w:t>Bachelor of  Surgery(MBBS) - 2019</w:t>
      </w:r>
    </w:p>
    <w:p w:rsidR="008115E5" w:rsidRDefault="00C267B2">
      <w:pPr>
        <w:pStyle w:val="Heading1"/>
      </w:pPr>
      <w:r>
        <w:t xml:space="preserve">Institutions Attended with date </w:t>
      </w:r>
    </w:p>
    <w:p w:rsidR="008115E5" w:rsidRDefault="00876CB3" w:rsidP="00876CB3">
      <w:pPr>
        <w:pStyle w:val="ListBullet"/>
        <w:numPr>
          <w:ilvl w:val="0"/>
          <w:numId w:val="18"/>
        </w:numPr>
      </w:pPr>
      <w:proofErr w:type="spellStart"/>
      <w:r>
        <w:t>Maidubu</w:t>
      </w:r>
      <w:proofErr w:type="spellEnd"/>
      <w:r>
        <w:t xml:space="preserve"> Primary School </w:t>
      </w:r>
      <w:r w:rsidR="005B5D9B">
        <w:t xml:space="preserve">  2001 – 2007</w:t>
      </w:r>
    </w:p>
    <w:p w:rsidR="005B5D9B" w:rsidRDefault="00506533" w:rsidP="00876CB3">
      <w:pPr>
        <w:pStyle w:val="ListBullet"/>
        <w:numPr>
          <w:ilvl w:val="0"/>
          <w:numId w:val="18"/>
        </w:numPr>
      </w:pPr>
      <w:proofErr w:type="spellStart"/>
      <w:r>
        <w:t>Eje</w:t>
      </w:r>
      <w:proofErr w:type="spellEnd"/>
      <w:r>
        <w:t xml:space="preserve"> Royal International College  </w:t>
      </w:r>
      <w:r w:rsidR="004345BB">
        <w:t xml:space="preserve">2007 </w:t>
      </w:r>
      <w:r w:rsidR="006B3B89">
        <w:t>–</w:t>
      </w:r>
      <w:r w:rsidR="004345BB">
        <w:t xml:space="preserve"> 2013</w:t>
      </w:r>
    </w:p>
    <w:p w:rsidR="00C9471C" w:rsidRDefault="00C9471C" w:rsidP="00876CB3">
      <w:pPr>
        <w:pStyle w:val="ListBullet"/>
        <w:numPr>
          <w:ilvl w:val="0"/>
          <w:numId w:val="18"/>
        </w:numPr>
      </w:pPr>
      <w:r>
        <w:t>October 6 University, Egypt  2013 - 2019</w:t>
      </w:r>
    </w:p>
    <w:p w:rsidR="00242C7D" w:rsidRDefault="009E601C" w:rsidP="00C125F9">
      <w:pPr>
        <w:pStyle w:val="ListBullet"/>
        <w:numPr>
          <w:ilvl w:val="0"/>
          <w:numId w:val="0"/>
        </w:numPr>
        <w:ind w:left="576"/>
      </w:pPr>
      <w:r>
        <w:lastRenderedPageBreak/>
        <w:t xml:space="preserve"> </w:t>
      </w:r>
    </w:p>
    <w:p w:rsidR="00E318BF" w:rsidRDefault="00E318BF" w:rsidP="004E2700">
      <w:pPr>
        <w:pStyle w:val="Heading1"/>
      </w:pPr>
      <w:r>
        <w:t xml:space="preserve">Working experience </w:t>
      </w:r>
    </w:p>
    <w:p w:rsidR="00081416" w:rsidRPr="00086385" w:rsidRDefault="00BD3EB6" w:rsidP="00E3414A">
      <w:pPr>
        <w:pStyle w:val="ListBullet"/>
        <w:numPr>
          <w:ilvl w:val="0"/>
          <w:numId w:val="19"/>
        </w:numPr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Asokoro</w:t>
      </w:r>
      <w:proofErr w:type="spellEnd"/>
      <w:r>
        <w:rPr>
          <w:sz w:val="28"/>
          <w:szCs w:val="28"/>
        </w:rPr>
        <w:t xml:space="preserve"> District Hospital</w:t>
      </w:r>
      <w:r w:rsidR="00086385">
        <w:rPr>
          <w:sz w:val="28"/>
          <w:szCs w:val="28"/>
        </w:rPr>
        <w:t>, Abuja.</w:t>
      </w:r>
    </w:p>
    <w:p w:rsidR="00086385" w:rsidRDefault="00C42F07" w:rsidP="00086385">
      <w:pPr>
        <w:pStyle w:val="ListBullet"/>
        <w:numPr>
          <w:ilvl w:val="0"/>
          <w:numId w:val="0"/>
        </w:numPr>
        <w:ind w:left="720"/>
      </w:pPr>
      <w:r>
        <w:t xml:space="preserve">Clinical Attachment </w:t>
      </w:r>
      <w:r w:rsidR="009E7D7F">
        <w:t xml:space="preserve"> 2016</w:t>
      </w:r>
    </w:p>
    <w:p w:rsidR="0020656C" w:rsidRDefault="0020656C" w:rsidP="0020656C">
      <w:pPr>
        <w:pStyle w:val="ListBullet"/>
        <w:numPr>
          <w:ilvl w:val="0"/>
          <w:numId w:val="0"/>
        </w:numPr>
        <w:ind w:left="216" w:hanging="216"/>
      </w:pPr>
    </w:p>
    <w:p w:rsidR="001B1BE7" w:rsidRDefault="001B1BE7" w:rsidP="004E2700">
      <w:pPr>
        <w:pStyle w:val="Heading1"/>
      </w:pPr>
      <w:r>
        <w:t>Hobbies</w:t>
      </w:r>
      <w:r>
        <w:t xml:space="preserve"> </w:t>
      </w:r>
    </w:p>
    <w:p w:rsidR="0020656C" w:rsidRDefault="00F37900" w:rsidP="00F37900">
      <w:pPr>
        <w:pStyle w:val="ListBullet"/>
        <w:numPr>
          <w:ilvl w:val="0"/>
          <w:numId w:val="19"/>
        </w:numPr>
      </w:pPr>
      <w:r>
        <w:t xml:space="preserve">Reading </w:t>
      </w:r>
    </w:p>
    <w:p w:rsidR="00F37900" w:rsidRDefault="00F37900" w:rsidP="00F37900">
      <w:pPr>
        <w:pStyle w:val="ListBullet"/>
        <w:numPr>
          <w:ilvl w:val="0"/>
          <w:numId w:val="19"/>
        </w:numPr>
      </w:pPr>
      <w:r>
        <w:t xml:space="preserve">Research </w:t>
      </w:r>
    </w:p>
    <w:p w:rsidR="00F37900" w:rsidRDefault="003F53A6" w:rsidP="00F37900">
      <w:pPr>
        <w:pStyle w:val="ListBullet"/>
        <w:numPr>
          <w:ilvl w:val="0"/>
          <w:numId w:val="19"/>
        </w:numPr>
      </w:pPr>
      <w:r>
        <w:t xml:space="preserve">Football </w:t>
      </w:r>
    </w:p>
    <w:p w:rsidR="003F53A6" w:rsidRDefault="003F53A6" w:rsidP="003F53A6">
      <w:pPr>
        <w:pStyle w:val="ListBullet"/>
        <w:numPr>
          <w:ilvl w:val="0"/>
          <w:numId w:val="0"/>
        </w:numPr>
        <w:ind w:left="360"/>
      </w:pPr>
    </w:p>
    <w:p w:rsidR="003F53A6" w:rsidRDefault="004871E2" w:rsidP="004E2700">
      <w:pPr>
        <w:pStyle w:val="Heading1"/>
      </w:pPr>
      <w:r>
        <w:t>Referees</w:t>
      </w:r>
    </w:p>
    <w:p w:rsidR="003F53A6" w:rsidRDefault="00EF0F5F" w:rsidP="007846E6">
      <w:pPr>
        <w:pStyle w:val="ListBullet"/>
        <w:numPr>
          <w:ilvl w:val="0"/>
          <w:numId w:val="21"/>
        </w:numPr>
      </w:pPr>
      <w:proofErr w:type="spellStart"/>
      <w:r>
        <w:t>Alh</w:t>
      </w:r>
      <w:proofErr w:type="spellEnd"/>
      <w:r>
        <w:t xml:space="preserve">. Bashir M. Kontagora </w:t>
      </w:r>
    </w:p>
    <w:p w:rsidR="00CC67E6" w:rsidRDefault="005B21EE" w:rsidP="00CC67E6">
      <w:pPr>
        <w:pStyle w:val="ListBullet"/>
        <w:numPr>
          <w:ilvl w:val="0"/>
          <w:numId w:val="0"/>
        </w:numPr>
        <w:ind w:left="720"/>
      </w:pPr>
      <w:r>
        <w:t xml:space="preserve">Nigerian Police Force </w:t>
      </w:r>
      <w:proofErr w:type="spellStart"/>
      <w:r>
        <w:t>Headquaters</w:t>
      </w:r>
      <w:proofErr w:type="spellEnd"/>
      <w:r>
        <w:t xml:space="preserve"> </w:t>
      </w:r>
      <w:r w:rsidR="001E680A">
        <w:t xml:space="preserve">Louis </w:t>
      </w:r>
      <w:proofErr w:type="spellStart"/>
      <w:r w:rsidR="001E680A">
        <w:t>Edet</w:t>
      </w:r>
      <w:proofErr w:type="spellEnd"/>
      <w:r w:rsidR="001E680A">
        <w:t xml:space="preserve"> House</w:t>
      </w:r>
    </w:p>
    <w:p w:rsidR="00D05570" w:rsidRDefault="00D05570" w:rsidP="00CC67E6">
      <w:pPr>
        <w:pStyle w:val="ListBullet"/>
        <w:numPr>
          <w:ilvl w:val="0"/>
          <w:numId w:val="0"/>
        </w:numPr>
        <w:ind w:left="720"/>
      </w:pPr>
      <w:r>
        <w:t>Father</w:t>
      </w:r>
      <w:r w:rsidR="001E680A">
        <w:t xml:space="preserve"> |</w:t>
      </w:r>
      <w:r w:rsidR="00ED3D7A">
        <w:t>08029018093</w:t>
      </w:r>
      <w:r w:rsidR="00116DFA">
        <w:t>|</w:t>
      </w:r>
    </w:p>
    <w:p w:rsidR="00C47EB1" w:rsidRDefault="00C47EB1" w:rsidP="00C47EB1">
      <w:pPr>
        <w:pStyle w:val="ListBullet"/>
        <w:numPr>
          <w:ilvl w:val="0"/>
          <w:numId w:val="21"/>
        </w:numPr>
      </w:pPr>
      <w:proofErr w:type="spellStart"/>
      <w:r>
        <w:t>Nuhu</w:t>
      </w:r>
      <w:proofErr w:type="spellEnd"/>
      <w:r>
        <w:t xml:space="preserve"> Bashir </w:t>
      </w:r>
    </w:p>
    <w:p w:rsidR="00C47EB1" w:rsidRDefault="001E3017" w:rsidP="001E3017">
      <w:pPr>
        <w:pStyle w:val="ListBullet"/>
        <w:numPr>
          <w:ilvl w:val="0"/>
          <w:numId w:val="0"/>
        </w:numPr>
        <w:ind w:left="720"/>
      </w:pPr>
      <w:r>
        <w:t xml:space="preserve">Area 10 Police and Fire Service </w:t>
      </w:r>
      <w:r w:rsidR="009E6AED">
        <w:t xml:space="preserve">quarters </w:t>
      </w:r>
    </w:p>
    <w:p w:rsidR="009E6AED" w:rsidRDefault="009E6AED" w:rsidP="001E3017">
      <w:pPr>
        <w:pStyle w:val="ListBullet"/>
        <w:numPr>
          <w:ilvl w:val="0"/>
          <w:numId w:val="0"/>
        </w:numPr>
        <w:ind w:left="720"/>
      </w:pPr>
      <w:r>
        <w:t xml:space="preserve">Brother </w:t>
      </w:r>
      <w:r w:rsidR="00116DFA">
        <w:t xml:space="preserve"> |0802939</w:t>
      </w:r>
      <w:r w:rsidR="006D135E">
        <w:t>8737|</w:t>
      </w:r>
      <w:bookmarkStart w:id="0" w:name="_GoBack"/>
      <w:bookmarkEnd w:id="0"/>
    </w:p>
    <w:p w:rsidR="003F53A6" w:rsidRPr="00C42F07" w:rsidRDefault="003F53A6" w:rsidP="007846E6">
      <w:pPr>
        <w:pStyle w:val="ListBullet"/>
        <w:numPr>
          <w:ilvl w:val="0"/>
          <w:numId w:val="0"/>
        </w:numPr>
      </w:pPr>
    </w:p>
    <w:sectPr w:rsidR="003F53A6" w:rsidRPr="00C42F07" w:rsidSect="0069192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3AE" w:rsidRDefault="00D823AE">
      <w:r>
        <w:separator/>
      </w:r>
    </w:p>
  </w:endnote>
  <w:endnote w:type="continuationSeparator" w:id="0">
    <w:p w:rsidR="00D823AE" w:rsidRDefault="00D82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5E5" w:rsidRDefault="0069192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3AE" w:rsidRDefault="00D823AE">
      <w:r>
        <w:separator/>
      </w:r>
    </w:p>
  </w:footnote>
  <w:footnote w:type="continuationSeparator" w:id="0">
    <w:p w:rsidR="00D823AE" w:rsidRDefault="00D82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5E5" w:rsidRDefault="00691927">
    <w:r>
      <w:rPr>
        <w:noProof/>
        <w:lang w:eastAsia="zh-TW" w:bidi="hi-IN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3DFBB25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5E5" w:rsidRDefault="00691927"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115E5" w:rsidRDefault="008115E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8115E5" w:rsidRDefault="008115E5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3C34E3E"/>
    <w:multiLevelType w:val="hybridMultilevel"/>
    <w:tmpl w:val="128E3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739C0"/>
    <w:multiLevelType w:val="hybridMultilevel"/>
    <w:tmpl w:val="82B84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614D35"/>
    <w:multiLevelType w:val="hybridMultilevel"/>
    <w:tmpl w:val="3B383E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224676"/>
    <w:multiLevelType w:val="hybridMultilevel"/>
    <w:tmpl w:val="46E06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663EA"/>
    <w:multiLevelType w:val="hybridMultilevel"/>
    <w:tmpl w:val="C7D81E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114AC"/>
    <w:multiLevelType w:val="hybridMultilevel"/>
    <w:tmpl w:val="9C62F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A5835"/>
    <w:multiLevelType w:val="hybridMultilevel"/>
    <w:tmpl w:val="87DA2510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7A3A4BD6"/>
    <w:multiLevelType w:val="hybridMultilevel"/>
    <w:tmpl w:val="31F26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45322"/>
    <w:multiLevelType w:val="hybridMultilevel"/>
    <w:tmpl w:val="75582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3"/>
  </w:num>
  <w:num w:numId="15">
    <w:abstractNumId w:val="20"/>
  </w:num>
  <w:num w:numId="16">
    <w:abstractNumId w:val="17"/>
  </w:num>
  <w:num w:numId="17">
    <w:abstractNumId w:val="12"/>
  </w:num>
  <w:num w:numId="18">
    <w:abstractNumId w:val="19"/>
  </w:num>
  <w:num w:numId="19">
    <w:abstractNumId w:val="21"/>
  </w:num>
  <w:num w:numId="20">
    <w:abstractNumId w:val="15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EF"/>
    <w:rsid w:val="00040ACA"/>
    <w:rsid w:val="00081416"/>
    <w:rsid w:val="00086385"/>
    <w:rsid w:val="000B6EDA"/>
    <w:rsid w:val="000E6585"/>
    <w:rsid w:val="00116DFA"/>
    <w:rsid w:val="001376C3"/>
    <w:rsid w:val="001B1BE7"/>
    <w:rsid w:val="001E3017"/>
    <w:rsid w:val="001E680A"/>
    <w:rsid w:val="0020656C"/>
    <w:rsid w:val="002357EE"/>
    <w:rsid w:val="00242C7D"/>
    <w:rsid w:val="00274B4F"/>
    <w:rsid w:val="002B1D91"/>
    <w:rsid w:val="002F2FCC"/>
    <w:rsid w:val="00320FC0"/>
    <w:rsid w:val="003A62C3"/>
    <w:rsid w:val="003F53A6"/>
    <w:rsid w:val="004324C9"/>
    <w:rsid w:val="004345BB"/>
    <w:rsid w:val="004638DC"/>
    <w:rsid w:val="004871E2"/>
    <w:rsid w:val="004D419B"/>
    <w:rsid w:val="00506533"/>
    <w:rsid w:val="005100A7"/>
    <w:rsid w:val="005251E2"/>
    <w:rsid w:val="005259A7"/>
    <w:rsid w:val="0058499F"/>
    <w:rsid w:val="005A00CC"/>
    <w:rsid w:val="005B21EE"/>
    <w:rsid w:val="005B5D9B"/>
    <w:rsid w:val="00691927"/>
    <w:rsid w:val="00694A50"/>
    <w:rsid w:val="006B3B89"/>
    <w:rsid w:val="006D135E"/>
    <w:rsid w:val="00706E0C"/>
    <w:rsid w:val="0071199B"/>
    <w:rsid w:val="007846E6"/>
    <w:rsid w:val="007923AE"/>
    <w:rsid w:val="007A5F4B"/>
    <w:rsid w:val="007E2F81"/>
    <w:rsid w:val="008115E5"/>
    <w:rsid w:val="00847914"/>
    <w:rsid w:val="008508A7"/>
    <w:rsid w:val="00857FA5"/>
    <w:rsid w:val="0086704E"/>
    <w:rsid w:val="00867CE2"/>
    <w:rsid w:val="00876CB3"/>
    <w:rsid w:val="008C061A"/>
    <w:rsid w:val="008C2AD9"/>
    <w:rsid w:val="008E1CE7"/>
    <w:rsid w:val="008F460A"/>
    <w:rsid w:val="00906C7D"/>
    <w:rsid w:val="00961FA1"/>
    <w:rsid w:val="00973498"/>
    <w:rsid w:val="00990E80"/>
    <w:rsid w:val="0099263F"/>
    <w:rsid w:val="009E601C"/>
    <w:rsid w:val="009E6AED"/>
    <w:rsid w:val="009E7D7F"/>
    <w:rsid w:val="00A15268"/>
    <w:rsid w:val="00A2458C"/>
    <w:rsid w:val="00A42D5F"/>
    <w:rsid w:val="00A472E9"/>
    <w:rsid w:val="00A60DCD"/>
    <w:rsid w:val="00A80222"/>
    <w:rsid w:val="00B051EE"/>
    <w:rsid w:val="00B77D3C"/>
    <w:rsid w:val="00BA4A4A"/>
    <w:rsid w:val="00BC3287"/>
    <w:rsid w:val="00BD311A"/>
    <w:rsid w:val="00BD3EB6"/>
    <w:rsid w:val="00BD4661"/>
    <w:rsid w:val="00BF688C"/>
    <w:rsid w:val="00C125F9"/>
    <w:rsid w:val="00C26393"/>
    <w:rsid w:val="00C267B2"/>
    <w:rsid w:val="00C42F07"/>
    <w:rsid w:val="00C47EB1"/>
    <w:rsid w:val="00C9471C"/>
    <w:rsid w:val="00CC0CF4"/>
    <w:rsid w:val="00CC67E6"/>
    <w:rsid w:val="00D05570"/>
    <w:rsid w:val="00D823AE"/>
    <w:rsid w:val="00D83B5C"/>
    <w:rsid w:val="00D93318"/>
    <w:rsid w:val="00DF7DEF"/>
    <w:rsid w:val="00E21382"/>
    <w:rsid w:val="00E30DC3"/>
    <w:rsid w:val="00E318BF"/>
    <w:rsid w:val="00E3414A"/>
    <w:rsid w:val="00EA3395"/>
    <w:rsid w:val="00ED3D7A"/>
    <w:rsid w:val="00ED62B5"/>
    <w:rsid w:val="00EF0F5F"/>
    <w:rsid w:val="00F02C4F"/>
    <w:rsid w:val="00F37900"/>
    <w:rsid w:val="00FE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C1F96"/>
  <w15:chartTrackingRefBased/>
  <w15:docId w15:val="{3DF0C22C-1E57-4247-B7E3-6C7DAEA3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2C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58499F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imbashir56@gmail.com|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3E09B15-69E4-244B-9D3B-E9888C07E531%7dtf5000201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AAD63-DBE9-FA44-A4B5-3B38D41F1F0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{83E09B15-69E4-244B-9D3B-E9888C07E531}tf50002018.dotx</Template>
  <TotalTime>63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cashis</dc:creator>
  <cp:keywords/>
  <dc:description/>
  <cp:lastModifiedBy>N cashis</cp:lastModifiedBy>
  <cp:revision>96</cp:revision>
  <dcterms:created xsi:type="dcterms:W3CDTF">2020-02-01T19:50:00Z</dcterms:created>
  <dcterms:modified xsi:type="dcterms:W3CDTF">2020-02-01T20:53:00Z</dcterms:modified>
</cp:coreProperties>
</file>